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8522"/>
      </w:tblGrid>
      <w:tr w:rsidR="001C4C6C" w:rsidRPr="00A2560C">
        <w:trPr>
          <w:trHeight w:val="2880"/>
          <w:jc w:val="center"/>
        </w:trPr>
        <w:tc>
          <w:tcPr>
            <w:tcW w:w="5000" w:type="pct"/>
          </w:tcPr>
          <w:p w:rsidR="001C4C6C" w:rsidRDefault="001C4C6C">
            <w:pPr>
              <w:pStyle w:val="NoSpacing"/>
              <w:jc w:val="center"/>
              <w:rPr>
                <w:rFonts w:ascii="Cambria" w:hAnsi="Cambria" w:cs="Cambria"/>
                <w:caps/>
              </w:rPr>
            </w:pPr>
            <w:r>
              <w:rPr>
                <w:rFonts w:ascii="Cambria" w:hAnsi="Cambria" w:cs="宋体" w:hint="eastAsia"/>
                <w:caps/>
              </w:rPr>
              <w:t>傲天动联技术有限公司</w:t>
            </w:r>
          </w:p>
        </w:tc>
      </w:tr>
      <w:tr w:rsidR="001C4C6C" w:rsidRPr="00A2560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C4C6C" w:rsidRDefault="001C4C6C">
            <w:pPr>
              <w:pStyle w:val="NoSpacing"/>
              <w:jc w:val="center"/>
              <w:rPr>
                <w:rFonts w:ascii="Cambria" w:hAnsi="Cambria" w:cs="Cambria"/>
                <w:sz w:val="80"/>
                <w:szCs w:val="80"/>
              </w:rPr>
            </w:pPr>
            <w:r>
              <w:rPr>
                <w:rFonts w:ascii="Cambria" w:hAnsi="Cambria" w:cs="宋体" w:hint="eastAsia"/>
                <w:sz w:val="80"/>
                <w:szCs w:val="80"/>
              </w:rPr>
              <w:t>常用</w:t>
            </w:r>
            <w:r>
              <w:rPr>
                <w:rFonts w:ascii="Cambria" w:hAnsi="Cambria" w:cs="Cambria"/>
                <w:sz w:val="80"/>
                <w:szCs w:val="80"/>
              </w:rPr>
              <w:t>AC</w:t>
            </w:r>
            <w:r>
              <w:rPr>
                <w:rFonts w:ascii="Cambria" w:hAnsi="Cambria" w:cs="宋体" w:hint="eastAsia"/>
                <w:sz w:val="80"/>
                <w:szCs w:val="80"/>
              </w:rPr>
              <w:t>的配置</w:t>
            </w:r>
          </w:p>
        </w:tc>
      </w:tr>
      <w:tr w:rsidR="001C4C6C" w:rsidRPr="00A2560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C4C6C" w:rsidRDefault="001C4C6C">
            <w:pPr>
              <w:pStyle w:val="NoSpacing"/>
              <w:jc w:val="center"/>
              <w:rPr>
                <w:rFonts w:ascii="Cambria" w:hAnsi="Cambria" w:cs="Cambria"/>
                <w:sz w:val="44"/>
                <w:szCs w:val="44"/>
              </w:rPr>
            </w:pPr>
            <w:r>
              <w:rPr>
                <w:rFonts w:ascii="Cambria" w:hAnsi="Cambria" w:cs="宋体" w:hint="eastAsia"/>
                <w:sz w:val="44"/>
                <w:szCs w:val="44"/>
              </w:rPr>
              <w:t>内部材料</w:t>
            </w:r>
          </w:p>
        </w:tc>
      </w:tr>
      <w:tr w:rsidR="001C4C6C" w:rsidRPr="00A2560C">
        <w:trPr>
          <w:trHeight w:val="360"/>
          <w:jc w:val="center"/>
        </w:trPr>
        <w:tc>
          <w:tcPr>
            <w:tcW w:w="5000" w:type="pct"/>
            <w:vAlign w:val="center"/>
          </w:tcPr>
          <w:p w:rsidR="001C4C6C" w:rsidRPr="00A2560C" w:rsidRDefault="001C4C6C">
            <w:pPr>
              <w:pStyle w:val="NoSpacing"/>
              <w:jc w:val="center"/>
              <w:rPr>
                <w:rFonts w:cs="Times New Roman"/>
              </w:rPr>
            </w:pPr>
          </w:p>
        </w:tc>
      </w:tr>
      <w:tr w:rsidR="001C4C6C" w:rsidRPr="00A2560C">
        <w:trPr>
          <w:trHeight w:val="360"/>
          <w:jc w:val="center"/>
        </w:trPr>
        <w:tc>
          <w:tcPr>
            <w:tcW w:w="5000" w:type="pct"/>
            <w:vAlign w:val="center"/>
          </w:tcPr>
          <w:p w:rsidR="001C4C6C" w:rsidRPr="00A2560C" w:rsidRDefault="001C4C6C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 w:rsidRPr="00A2560C">
              <w:rPr>
                <w:rFonts w:cs="宋体" w:hint="eastAsia"/>
                <w:b/>
                <w:bCs/>
              </w:rPr>
              <w:t>李鹏</w:t>
            </w:r>
          </w:p>
        </w:tc>
      </w:tr>
      <w:tr w:rsidR="001C4C6C" w:rsidRPr="00A2560C">
        <w:trPr>
          <w:trHeight w:val="360"/>
          <w:jc w:val="center"/>
        </w:trPr>
        <w:tc>
          <w:tcPr>
            <w:tcW w:w="5000" w:type="pct"/>
            <w:vAlign w:val="center"/>
          </w:tcPr>
          <w:p w:rsidR="001C4C6C" w:rsidRPr="00A2560C" w:rsidRDefault="001C4C6C">
            <w:pPr>
              <w:pStyle w:val="NoSpacing"/>
              <w:jc w:val="center"/>
              <w:rPr>
                <w:b/>
                <w:bCs/>
              </w:rPr>
            </w:pPr>
            <w:r w:rsidRPr="00A2560C">
              <w:rPr>
                <w:b/>
                <w:bCs/>
              </w:rPr>
              <w:t>2011-3-24</w:t>
            </w:r>
          </w:p>
        </w:tc>
      </w:tr>
    </w:tbl>
    <w:p w:rsidR="001C4C6C" w:rsidRDefault="001C4C6C">
      <w:pPr>
        <w:rPr>
          <w:rFonts w:cs="Times New Roman"/>
        </w:rPr>
      </w:pPr>
    </w:p>
    <w:p w:rsidR="001C4C6C" w:rsidRDefault="001C4C6C">
      <w:pPr>
        <w:rPr>
          <w:rFonts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8522"/>
      </w:tblGrid>
      <w:tr w:rsidR="001C4C6C" w:rsidRPr="00A2560C">
        <w:tc>
          <w:tcPr>
            <w:tcW w:w="5000" w:type="pct"/>
          </w:tcPr>
          <w:p w:rsidR="001C4C6C" w:rsidRPr="00A2560C" w:rsidRDefault="001C4C6C" w:rsidP="00A360D8">
            <w:pPr>
              <w:pStyle w:val="NoSpacing"/>
              <w:rPr>
                <w:rFonts w:cs="Times New Roman"/>
              </w:rPr>
            </w:pPr>
            <w:r w:rsidRPr="00A2560C">
              <w:rPr>
                <w:rFonts w:cs="宋体" w:hint="eastAsia"/>
              </w:rPr>
              <w:t>本文档只简要介绍比较常用的</w:t>
            </w:r>
            <w:r w:rsidRPr="00A2560C">
              <w:t>AC</w:t>
            </w:r>
            <w:r w:rsidRPr="00A2560C">
              <w:rPr>
                <w:rFonts w:cs="宋体" w:hint="eastAsia"/>
              </w:rPr>
              <w:t>的配置，如有错误，请指正。</w:t>
            </w:r>
          </w:p>
        </w:tc>
      </w:tr>
    </w:tbl>
    <w:p w:rsidR="001C4C6C" w:rsidRPr="003E20EF" w:rsidRDefault="001C4C6C">
      <w:pPr>
        <w:widowControl/>
        <w:jc w:val="left"/>
        <w:rPr>
          <w:rFonts w:cs="Times New Roman"/>
        </w:rPr>
      </w:pPr>
      <w:r>
        <w:fldChar w:fldCharType="begin"/>
      </w:r>
      <w:r>
        <w:instrText xml:space="preserve"> INDEX \o "S" \c "2" \z "2052" </w:instrText>
      </w:r>
      <w:r>
        <w:fldChar w:fldCharType="end"/>
      </w:r>
      <w:r>
        <w:rPr>
          <w:rFonts w:cs="Times New Roman"/>
        </w:rPr>
        <w:br w:type="page"/>
      </w:r>
    </w:p>
    <w:p w:rsidR="001C4C6C" w:rsidRDefault="001C4C6C">
      <w:pPr>
        <w:pStyle w:val="TOCHeading"/>
        <w:rPr>
          <w:rFonts w:cs="Times New Roman"/>
        </w:rPr>
      </w:pPr>
      <w:r>
        <w:rPr>
          <w:rFonts w:cs="宋体" w:hint="eastAsia"/>
          <w:lang w:val="zh-CN"/>
        </w:rPr>
        <w:t>目录</w:t>
      </w:r>
    </w:p>
    <w:p w:rsidR="001C4C6C" w:rsidRDefault="001C4C6C" w:rsidP="00CF2130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8811033" w:history="1">
        <w:r w:rsidRPr="00F60837">
          <w:rPr>
            <w:rStyle w:val="Hyperlink"/>
            <w:noProof/>
          </w:rPr>
          <w:t>1.AP</w:t>
        </w:r>
        <w:r w:rsidRPr="00F60837">
          <w:rPr>
            <w:rStyle w:val="Hyperlink"/>
            <w:rFonts w:cs="宋体" w:hint="eastAsia"/>
            <w:noProof/>
          </w:rPr>
          <w:t>上的基本设置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_Toc288811033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hyperlink w:anchor="_Toc288811034" w:history="1">
        <w:r w:rsidRPr="00F60837">
          <w:rPr>
            <w:rStyle w:val="Hyperlink"/>
            <w:noProof/>
          </w:rPr>
          <w:t>2.</w:t>
        </w:r>
        <w:r w:rsidRPr="00F60837">
          <w:rPr>
            <w:rStyle w:val="Hyperlink"/>
            <w:rFonts w:cs="宋体" w:hint="eastAsia"/>
            <w:noProof/>
          </w:rPr>
          <w:t>基本配置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_Toc288811034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35" w:history="1">
        <w:r w:rsidRPr="00F60837">
          <w:rPr>
            <w:rStyle w:val="Hyperlink"/>
            <w:noProof/>
          </w:rPr>
          <w:t>2.1</w:t>
        </w:r>
        <w:r w:rsidRPr="00F60837">
          <w:rPr>
            <w:rStyle w:val="Hyperlink"/>
            <w:rFonts w:cs="宋体" w:hint="eastAsia"/>
            <w:noProof/>
          </w:rPr>
          <w:t>创建</w:t>
        </w:r>
        <w:r w:rsidRPr="00F60837">
          <w:rPr>
            <w:rStyle w:val="Hyperlink"/>
            <w:noProof/>
          </w:rPr>
          <w:t>wtp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_Toc288811035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36" w:history="1">
        <w:r w:rsidRPr="00F60837">
          <w:rPr>
            <w:rStyle w:val="Hyperlink"/>
            <w:noProof/>
          </w:rPr>
          <w:t>2.2</w:t>
        </w:r>
        <w:r w:rsidRPr="00F60837">
          <w:rPr>
            <w:rStyle w:val="Hyperlink"/>
            <w:rFonts w:cs="宋体" w:hint="eastAsia"/>
            <w:noProof/>
          </w:rPr>
          <w:t>创建</w:t>
        </w:r>
        <w:r w:rsidRPr="00F60837">
          <w:rPr>
            <w:rStyle w:val="Hyperlink"/>
            <w:noProof/>
          </w:rPr>
          <w:t>security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_Toc288811036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37" w:history="1">
        <w:r w:rsidRPr="00F60837">
          <w:rPr>
            <w:rStyle w:val="Hyperlink"/>
            <w:noProof/>
          </w:rPr>
          <w:t>2.3</w:t>
        </w:r>
        <w:r w:rsidRPr="00F60837">
          <w:rPr>
            <w:rStyle w:val="Hyperlink"/>
            <w:rFonts w:cs="宋体" w:hint="eastAsia"/>
            <w:noProof/>
          </w:rPr>
          <w:t>创建</w:t>
        </w:r>
        <w:r w:rsidRPr="00F60837">
          <w:rPr>
            <w:rStyle w:val="Hyperlink"/>
            <w:noProof/>
          </w:rPr>
          <w:t>wlan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_Toc288811037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hyperlink w:anchor="_Toc288811038" w:history="1">
        <w:r w:rsidRPr="00F60837">
          <w:rPr>
            <w:rStyle w:val="Hyperlink"/>
            <w:noProof/>
          </w:rPr>
          <w:t>3.</w:t>
        </w:r>
        <w:r w:rsidRPr="00F60837">
          <w:rPr>
            <w:rStyle w:val="Hyperlink"/>
            <w:rFonts w:cs="宋体" w:hint="eastAsia"/>
            <w:noProof/>
          </w:rPr>
          <w:t>设置</w:t>
        </w:r>
        <w:r w:rsidRPr="00F60837">
          <w:rPr>
            <w:rStyle w:val="Hyperlink"/>
            <w:noProof/>
          </w:rPr>
          <w:t>AP</w:t>
        </w:r>
        <w:r w:rsidRPr="00F60837">
          <w:rPr>
            <w:rStyle w:val="Hyperlink"/>
            <w:rFonts w:cs="宋体" w:hint="eastAsia"/>
            <w:noProof/>
          </w:rPr>
          <w:t>自动接入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_Toc288811038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hyperlink w:anchor="_Toc288811039" w:history="1">
        <w:r w:rsidRPr="00F60837">
          <w:rPr>
            <w:rStyle w:val="Hyperlink"/>
            <w:noProof/>
          </w:rPr>
          <w:t>4.</w:t>
        </w:r>
        <w:r w:rsidRPr="00F60837">
          <w:rPr>
            <w:rStyle w:val="Hyperlink"/>
            <w:rFonts w:cs="宋体" w:hint="eastAsia"/>
            <w:noProof/>
          </w:rPr>
          <w:t>信息上报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_Toc288811039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0" w:history="1">
        <w:r w:rsidRPr="00F60837">
          <w:rPr>
            <w:rStyle w:val="Hyperlink"/>
            <w:noProof/>
          </w:rPr>
          <w:t>4.1</w:t>
        </w:r>
        <w:r w:rsidRPr="00F60837">
          <w:rPr>
            <w:rStyle w:val="Hyperlink"/>
            <w:rFonts w:cs="宋体" w:hint="eastAsia"/>
            <w:noProof/>
          </w:rPr>
          <w:t>检测周围</w:t>
        </w:r>
        <w:r w:rsidRPr="00F60837">
          <w:rPr>
            <w:rStyle w:val="Hyperlink"/>
            <w:noProof/>
          </w:rPr>
          <w:t>AP</w:t>
        </w:r>
        <w:r w:rsidRPr="00F60837">
          <w:rPr>
            <w:rStyle w:val="Hyperlink"/>
            <w:rFonts w:cs="宋体" w:hint="eastAsia"/>
            <w:noProof/>
          </w:rPr>
          <w:t>信息（</w:t>
        </w:r>
        <w:r w:rsidRPr="00F60837">
          <w:rPr>
            <w:rStyle w:val="Hyperlink"/>
            <w:noProof/>
          </w:rPr>
          <w:t>RRM</w:t>
        </w:r>
        <w:r w:rsidRPr="00F60837">
          <w:rPr>
            <w:rStyle w:val="Hyperlink"/>
            <w:rFonts w:cs="宋体" w:hint="eastAsia"/>
            <w:noProof/>
          </w:rPr>
          <w:t>）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_Toc288811040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1" w:history="1">
        <w:r w:rsidRPr="00F60837">
          <w:rPr>
            <w:rStyle w:val="Hyperlink"/>
            <w:noProof/>
          </w:rPr>
          <w:t>4.2AP</w:t>
        </w:r>
        <w:r w:rsidRPr="00F60837">
          <w:rPr>
            <w:rStyle w:val="Hyperlink"/>
            <w:rFonts w:cs="宋体" w:hint="eastAsia"/>
            <w:noProof/>
          </w:rPr>
          <w:t>扩展信息上报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_Toc288811041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2" w:history="1">
        <w:r w:rsidRPr="00F60837">
          <w:rPr>
            <w:rStyle w:val="Hyperlink"/>
            <w:noProof/>
          </w:rPr>
          <w:t>4.3AP</w:t>
        </w:r>
        <w:r w:rsidRPr="00F60837">
          <w:rPr>
            <w:rStyle w:val="Hyperlink"/>
            <w:rFonts w:cs="宋体" w:hint="eastAsia"/>
            <w:noProof/>
          </w:rPr>
          <w:t>接口统计信息上报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_Toc288811042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3" w:history="1">
        <w:r w:rsidRPr="00F60837">
          <w:rPr>
            <w:rStyle w:val="Hyperlink"/>
            <w:noProof/>
          </w:rPr>
          <w:t>4.4</w:t>
        </w:r>
        <w:r w:rsidRPr="00F60837">
          <w:rPr>
            <w:rStyle w:val="Hyperlink"/>
            <w:rFonts w:cs="宋体" w:hint="eastAsia"/>
            <w:noProof/>
          </w:rPr>
          <w:t>用户信息上报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_Toc288811043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4" w:history="1">
        <w:r w:rsidRPr="00F60837">
          <w:rPr>
            <w:rStyle w:val="Hyperlink"/>
            <w:noProof/>
          </w:rPr>
          <w:t>4.5</w:t>
        </w:r>
        <w:r w:rsidRPr="00F60837">
          <w:rPr>
            <w:rStyle w:val="Hyperlink"/>
            <w:rFonts w:cs="宋体" w:hint="eastAsia"/>
            <w:noProof/>
          </w:rPr>
          <w:t>接口状态信息上报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_Toc288811044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hyperlink w:anchor="_Toc288811045" w:history="1">
        <w:r w:rsidRPr="00F60837">
          <w:rPr>
            <w:rStyle w:val="Hyperlink"/>
            <w:noProof/>
          </w:rPr>
          <w:t>5.Radio</w:t>
        </w:r>
        <w:r w:rsidRPr="00F60837">
          <w:rPr>
            <w:rStyle w:val="Hyperlink"/>
            <w:rFonts w:cs="宋体" w:hint="eastAsia"/>
            <w:noProof/>
          </w:rPr>
          <w:t>参数的设置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_Toc288811045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hyperlink w:anchor="_Toc288811046" w:history="1">
        <w:r w:rsidRPr="00F60837">
          <w:rPr>
            <w:rStyle w:val="Hyperlink"/>
            <w:noProof/>
          </w:rPr>
          <w:t xml:space="preserve">6.TUNNEL </w:t>
        </w:r>
        <w:r w:rsidRPr="00F60837">
          <w:rPr>
            <w:rStyle w:val="Hyperlink"/>
            <w:rFonts w:cs="宋体" w:hint="eastAsia"/>
            <w:noProof/>
          </w:rPr>
          <w:t>模式的配置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_Toc288811046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7" w:history="1">
        <w:r w:rsidRPr="00F60837">
          <w:rPr>
            <w:rStyle w:val="Hyperlink"/>
            <w:noProof/>
          </w:rPr>
          <w:t>6.1</w:t>
        </w:r>
        <w:r w:rsidRPr="00F60837">
          <w:rPr>
            <w:rStyle w:val="Hyperlink"/>
            <w:rFonts w:cs="宋体" w:hint="eastAsia"/>
            <w:noProof/>
          </w:rPr>
          <w:t>二层集中转发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_Toc288811047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8" w:history="1">
        <w:r w:rsidRPr="00F60837">
          <w:rPr>
            <w:rStyle w:val="Hyperlink"/>
            <w:noProof/>
          </w:rPr>
          <w:t>6.2</w:t>
        </w:r>
        <w:r w:rsidRPr="00F60837">
          <w:rPr>
            <w:rStyle w:val="Hyperlink"/>
            <w:rFonts w:cs="宋体" w:hint="eastAsia"/>
            <w:noProof/>
          </w:rPr>
          <w:t>三层集中转发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_Toc288811048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3"/>
        <w:ind w:left="31680"/>
        <w:rPr>
          <w:rFonts w:cs="Times New Roman"/>
          <w:noProof/>
        </w:rPr>
      </w:pPr>
      <w:hyperlink w:anchor="_Toc288811049" w:history="1">
        <w:r w:rsidRPr="00F60837">
          <w:rPr>
            <w:rStyle w:val="Hyperlink"/>
            <w:noProof/>
          </w:rPr>
          <w:t>6.3</w:t>
        </w:r>
        <w:r w:rsidRPr="00F60837">
          <w:rPr>
            <w:rStyle w:val="Hyperlink"/>
            <w:rFonts w:cs="宋体" w:hint="eastAsia"/>
            <w:noProof/>
          </w:rPr>
          <w:t>高级路由功能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_Toc288811049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76178A">
      <w:pPr>
        <w:pStyle w:val="TOC2"/>
        <w:tabs>
          <w:tab w:val="right" w:leader="dot" w:pos="8296"/>
        </w:tabs>
        <w:ind w:left="31680"/>
        <w:rPr>
          <w:rFonts w:cs="Times New Roman"/>
          <w:noProof/>
        </w:rPr>
      </w:pPr>
      <w:hyperlink w:anchor="_Toc288811050" w:history="1">
        <w:r w:rsidRPr="00F60837">
          <w:rPr>
            <w:rStyle w:val="Hyperlink"/>
            <w:noProof/>
          </w:rPr>
          <w:t>7.</w:t>
        </w:r>
        <w:r w:rsidRPr="00F60837">
          <w:rPr>
            <w:rStyle w:val="Hyperlink"/>
            <w:rFonts w:cs="宋体" w:hint="eastAsia"/>
            <w:noProof/>
          </w:rPr>
          <w:t>其他常用的</w:t>
        </w:r>
        <w:r w:rsidRPr="00F60837">
          <w:rPr>
            <w:rStyle w:val="Hyperlink"/>
            <w:noProof/>
          </w:rPr>
          <w:t>AC</w:t>
        </w:r>
        <w:r w:rsidRPr="00F60837">
          <w:rPr>
            <w:rStyle w:val="Hyperlink"/>
            <w:rFonts w:cs="宋体" w:hint="eastAsia"/>
            <w:noProof/>
          </w:rPr>
          <w:t>命令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_Toc288811050 \h </w:instrText>
        </w:r>
        <w:r>
          <w:rPr>
            <w:rFonts w:cs="Times New Roman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4C6C" w:rsidRDefault="001C4C6C" w:rsidP="003E20EF">
      <w:pPr>
        <w:rPr>
          <w:rFonts w:cs="Times New Roman"/>
        </w:rPr>
      </w:pPr>
      <w:r>
        <w:fldChar w:fldCharType="end"/>
      </w: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3E20EF">
      <w:pPr>
        <w:rPr>
          <w:rFonts w:cs="Times New Roman"/>
        </w:rPr>
      </w:pPr>
    </w:p>
    <w:p w:rsidR="001C4C6C" w:rsidRDefault="001C4C6C" w:rsidP="006C5D72">
      <w:pPr>
        <w:pStyle w:val="Heading2"/>
        <w:rPr>
          <w:rFonts w:cs="Times New Roman"/>
        </w:rPr>
      </w:pPr>
      <w:bookmarkStart w:id="0" w:name="_Toc288811033"/>
      <w:r>
        <w:t>1.AP</w:t>
      </w:r>
      <w:r>
        <w:rPr>
          <w:rFonts w:cs="宋体" w:hint="eastAsia"/>
        </w:rPr>
        <w:t>上的基本设置</w:t>
      </w:r>
      <w:bookmarkEnd w:id="0"/>
    </w:p>
    <w:p w:rsidR="001C4C6C" w:rsidRDefault="001C4C6C" w:rsidP="001B3B1C">
      <w:pPr>
        <w:rPr>
          <w:rFonts w:cs="Times New Roman"/>
        </w:rPr>
      </w:pPr>
      <w:r>
        <w:rPr>
          <w:rFonts w:cs="宋体" w:hint="eastAsia"/>
        </w:rPr>
        <w:t>首先确认</w:t>
      </w:r>
      <w:r>
        <w:t>AP</w:t>
      </w:r>
      <w:r>
        <w:rPr>
          <w:rFonts w:cs="宋体" w:hint="eastAsia"/>
        </w:rPr>
        <w:t>的</w:t>
      </w:r>
      <w:r>
        <w:t>ip</w:t>
      </w:r>
      <w:r>
        <w:rPr>
          <w:rFonts w:cs="宋体" w:hint="eastAsia"/>
        </w:rPr>
        <w:t>地址的网段和你要连接的</w:t>
      </w:r>
      <w:r>
        <w:t>AC</w:t>
      </w:r>
      <w:r>
        <w:rPr>
          <w:rFonts w:cs="宋体" w:hint="eastAsia"/>
        </w:rPr>
        <w:t>是一个网段的，并且可以</w:t>
      </w:r>
      <w:r>
        <w:t>ping</w:t>
      </w:r>
      <w:r>
        <w:rPr>
          <w:rFonts w:cs="宋体" w:hint="eastAsia"/>
        </w:rPr>
        <w:t>通</w:t>
      </w:r>
    </w:p>
    <w:p w:rsidR="001C4C6C" w:rsidRDefault="001C4C6C" w:rsidP="001B3B1C">
      <w:pPr>
        <w:rPr>
          <w:rFonts w:cs="Times New Roman"/>
        </w:rPr>
      </w:pPr>
      <w:r>
        <w:rPr>
          <w:rFonts w:cs="宋体" w:hint="eastAsia"/>
        </w:rPr>
        <w:t>设置</w:t>
      </w:r>
      <w:r>
        <w:t>AP</w:t>
      </w:r>
      <w:r>
        <w:rPr>
          <w:rFonts w:cs="宋体" w:hint="eastAsia"/>
        </w:rPr>
        <w:t>要关联的地址，修改</w:t>
      </w:r>
      <w:r>
        <w:t xml:space="preserve">/jffs/config.wtp </w:t>
      </w:r>
      <w:r>
        <w:rPr>
          <w:rFonts w:cs="宋体" w:hint="eastAsia"/>
        </w:rPr>
        <w:t>里面的</w:t>
      </w:r>
      <w:r>
        <w:t>ac</w:t>
      </w:r>
      <w:r>
        <w:rPr>
          <w:rFonts w:cs="宋体" w:hint="eastAsia"/>
        </w:rPr>
        <w:t>地址，复制到</w:t>
      </w:r>
      <w:r>
        <w:t xml:space="preserve">/tmp/ </w:t>
      </w:r>
      <w:r>
        <w:rPr>
          <w:rFonts w:cs="宋体" w:hint="eastAsia"/>
        </w:rPr>
        <w:t>底下</w:t>
      </w: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Default="001C4C6C" w:rsidP="001B3B1C">
      <w:pPr>
        <w:rPr>
          <w:rFonts w:cs="Times New Roman"/>
        </w:rPr>
      </w:pPr>
    </w:p>
    <w:p w:rsidR="001C4C6C" w:rsidRPr="001B3B1C" w:rsidRDefault="001C4C6C" w:rsidP="006C5D72">
      <w:pPr>
        <w:pStyle w:val="Heading2"/>
        <w:rPr>
          <w:rFonts w:cs="Times New Roman"/>
        </w:rPr>
      </w:pPr>
      <w:bookmarkStart w:id="1" w:name="_Toc288811034"/>
      <w:r>
        <w:t>2.</w:t>
      </w:r>
      <w:r>
        <w:rPr>
          <w:rFonts w:cs="宋体" w:hint="eastAsia"/>
        </w:rPr>
        <w:t>基本配置</w:t>
      </w:r>
      <w:bookmarkEnd w:id="1"/>
    </w:p>
    <w:p w:rsidR="001C4C6C" w:rsidRDefault="001C4C6C" w:rsidP="001C51E3">
      <w:r>
        <w:rPr>
          <w:rFonts w:cs="宋体" w:hint="eastAsia"/>
        </w:rPr>
        <w:t>登陆</w:t>
      </w:r>
      <w:r>
        <w:t>AC</w:t>
      </w:r>
    </w:p>
    <w:p w:rsidR="001C4C6C" w:rsidRDefault="001C4C6C" w:rsidP="001C51E3">
      <w:r>
        <w:t>telnet 192.168.6.230</w:t>
      </w:r>
    </w:p>
    <w:p w:rsidR="001C4C6C" w:rsidRDefault="001C4C6C" w:rsidP="001C51E3">
      <w:r>
        <w:t>enable</w:t>
      </w:r>
    </w:p>
    <w:p w:rsidR="001C4C6C" w:rsidRDefault="001C4C6C" w:rsidP="001C51E3">
      <w:pPr>
        <w:rPr>
          <w:rFonts w:cs="Times New Roman"/>
        </w:rPr>
      </w:pPr>
      <w:r w:rsidRPr="00117133">
        <w:t>configure terminal</w:t>
      </w:r>
    </w:p>
    <w:p w:rsidR="001C4C6C" w:rsidRDefault="001C4C6C" w:rsidP="001C51E3">
      <w:bookmarkStart w:id="2" w:name="_Toc231272056"/>
      <w:r w:rsidRPr="0056372E">
        <w:t>idle-timeout</w:t>
      </w:r>
      <w:bookmarkEnd w:id="2"/>
      <w:r>
        <w:t xml:space="preserve"> 0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进入</w:t>
      </w:r>
      <w:r>
        <w:t xml:space="preserve">config </w:t>
      </w:r>
      <w:r>
        <w:rPr>
          <w:rFonts w:cs="宋体" w:hint="eastAsia"/>
        </w:rPr>
        <w:t>节点下</w:t>
      </w:r>
    </w:p>
    <w:p w:rsidR="001C4C6C" w:rsidRDefault="001C4C6C" w:rsidP="001C51E3">
      <w:pPr>
        <w:rPr>
          <w:rFonts w:cs="Times New Roman"/>
        </w:rPr>
      </w:pPr>
    </w:p>
    <w:p w:rsidR="001C4C6C" w:rsidRDefault="001C4C6C" w:rsidP="001C51E3">
      <w:pPr>
        <w:rPr>
          <w:rFonts w:cs="Times New Roman"/>
        </w:rPr>
      </w:pPr>
      <w:r w:rsidRPr="00826D3D">
        <w:t>SYSTEM(config)#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t>--------</w:t>
      </w:r>
      <w:r>
        <w:rPr>
          <w:rFonts w:cs="宋体" w:hint="eastAsia"/>
        </w:rPr>
        <w:t>这是</w:t>
      </w:r>
      <w:r>
        <w:t xml:space="preserve">config </w:t>
      </w:r>
      <w:r>
        <w:rPr>
          <w:rFonts w:cs="宋体" w:hint="eastAsia"/>
        </w:rPr>
        <w:t>节点</w:t>
      </w:r>
    </w:p>
    <w:p w:rsidR="001C4C6C" w:rsidRDefault="001C4C6C" w:rsidP="001C51E3">
      <w:pPr>
        <w:rPr>
          <w:rFonts w:cs="Times New Roman"/>
        </w:rPr>
      </w:pPr>
      <w:r w:rsidRPr="00826D3D">
        <w:t>SYSTEM(config-wtp)#</w:t>
      </w:r>
      <w:r>
        <w:rPr>
          <w:rFonts w:cs="Times New Roman"/>
        </w:rPr>
        <w:tab/>
      </w:r>
      <w:r>
        <w:t>--------</w:t>
      </w:r>
      <w:r>
        <w:rPr>
          <w:rFonts w:cs="宋体" w:hint="eastAsia"/>
        </w:rPr>
        <w:t>这是</w:t>
      </w:r>
      <w:r>
        <w:t>wtp</w:t>
      </w:r>
      <w:r>
        <w:rPr>
          <w:rFonts w:cs="宋体" w:hint="eastAsia"/>
        </w:rPr>
        <w:t>节点</w:t>
      </w:r>
    </w:p>
    <w:p w:rsidR="001C4C6C" w:rsidRDefault="001C4C6C" w:rsidP="001C51E3">
      <w:pPr>
        <w:rPr>
          <w:rFonts w:cs="Times New Roman"/>
        </w:rPr>
      </w:pPr>
      <w:r w:rsidRPr="00017AAF">
        <w:t>SYSTEM(config-radio)#</w:t>
      </w:r>
      <w:r>
        <w:rPr>
          <w:rFonts w:cs="Times New Roman"/>
        </w:rPr>
        <w:tab/>
      </w:r>
      <w:r>
        <w:t>--------</w:t>
      </w:r>
      <w:r>
        <w:rPr>
          <w:rFonts w:cs="宋体" w:hint="eastAsia"/>
        </w:rPr>
        <w:t>这是</w:t>
      </w:r>
      <w:r>
        <w:t>radio</w:t>
      </w:r>
      <w:r>
        <w:rPr>
          <w:rFonts w:cs="宋体" w:hint="eastAsia"/>
        </w:rPr>
        <w:t>节点</w:t>
      </w:r>
    </w:p>
    <w:p w:rsidR="001C4C6C" w:rsidRDefault="001C4C6C" w:rsidP="001C51E3">
      <w:pPr>
        <w:rPr>
          <w:rFonts w:cs="Times New Roman"/>
        </w:rPr>
      </w:pPr>
      <w:r w:rsidRPr="00017AAF">
        <w:t>SYSTEM(config-wlan)#</w:t>
      </w:r>
      <w:r>
        <w:rPr>
          <w:rFonts w:cs="Times New Roman"/>
        </w:rPr>
        <w:tab/>
      </w:r>
      <w:r>
        <w:t>--------</w:t>
      </w:r>
      <w:r>
        <w:rPr>
          <w:rFonts w:cs="宋体" w:hint="eastAsia"/>
        </w:rPr>
        <w:t>这是</w:t>
      </w:r>
      <w:r>
        <w:t>wlan</w:t>
      </w:r>
      <w:r>
        <w:rPr>
          <w:rFonts w:cs="宋体" w:hint="eastAsia"/>
        </w:rPr>
        <w:t>节点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以此类推</w:t>
      </w:r>
    </w:p>
    <w:p w:rsidR="001C4C6C" w:rsidRDefault="001C4C6C" w:rsidP="001C51E3">
      <w:pPr>
        <w:rPr>
          <w:rFonts w:cs="Times New Roman"/>
        </w:rPr>
      </w:pPr>
    </w:p>
    <w:p w:rsidR="001C4C6C" w:rsidRDefault="001C4C6C" w:rsidP="001C51E3">
      <w:pPr>
        <w:rPr>
          <w:rFonts w:cs="Times New Roman"/>
        </w:rPr>
      </w:pPr>
    </w:p>
    <w:p w:rsidR="001C4C6C" w:rsidRDefault="001C4C6C" w:rsidP="006C5D72">
      <w:pPr>
        <w:pStyle w:val="Heading3"/>
      </w:pPr>
      <w:bookmarkStart w:id="3" w:name="_Toc288811035"/>
      <w:r>
        <w:t>2.1</w:t>
      </w:r>
      <w:r>
        <w:rPr>
          <w:rFonts w:cs="宋体" w:hint="eastAsia"/>
        </w:rPr>
        <w:t>创建</w:t>
      </w:r>
      <w:r>
        <w:t>wtp</w:t>
      </w:r>
      <w:bookmarkEnd w:id="3"/>
    </w:p>
    <w:p w:rsidR="001C4C6C" w:rsidRDefault="001C4C6C" w:rsidP="001C51E3">
      <w:r>
        <w:rPr>
          <w:rFonts w:cs="宋体" w:hint="eastAsia"/>
        </w:rPr>
        <w:t>先</w:t>
      </w:r>
      <w:r>
        <w:t xml:space="preserve">show wtp list 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如果已经有个</w:t>
      </w:r>
      <w:r>
        <w:t>mac</w:t>
      </w:r>
      <w:r>
        <w:rPr>
          <w:rFonts w:cs="宋体" w:hint="eastAsia"/>
        </w:rPr>
        <w:t>地址还有</w:t>
      </w:r>
      <w:r>
        <w:t>model</w:t>
      </w:r>
      <w:r>
        <w:rPr>
          <w:rFonts w:cs="宋体" w:hint="eastAsia"/>
        </w:rPr>
        <w:t>相同的</w:t>
      </w:r>
      <w:r>
        <w:t>wtp</w:t>
      </w:r>
      <w:r>
        <w:rPr>
          <w:rFonts w:cs="宋体" w:hint="eastAsia"/>
        </w:rPr>
        <w:t>了，跳过这步</w:t>
      </w:r>
    </w:p>
    <w:p w:rsidR="001C4C6C" w:rsidRPr="00117133" w:rsidRDefault="001C4C6C" w:rsidP="001C51E3">
      <w:pPr>
        <w:rPr>
          <w:rFonts w:cs="Times New Roman"/>
        </w:rPr>
      </w:pPr>
      <w:r>
        <w:rPr>
          <w:rFonts w:cs="宋体" w:hint="eastAsia"/>
        </w:rPr>
        <w:t>如果没有需要创建</w:t>
      </w:r>
    </w:p>
    <w:p w:rsidR="001C4C6C" w:rsidRDefault="001C4C6C" w:rsidP="001C51E3">
      <w:pPr>
        <w:rPr>
          <w:rFonts w:cs="Times New Roman"/>
        </w:rPr>
      </w:pPr>
      <w:r w:rsidRPr="00117133">
        <w:t>create wtp 50 wtp50 model&amp;mac AQ2110 mac 00:12:34:56:78:90</w:t>
      </w:r>
    </w:p>
    <w:p w:rsidR="001C4C6C" w:rsidRDefault="001C4C6C" w:rsidP="001C51E3">
      <w:pPr>
        <w:rPr>
          <w:rFonts w:cs="Times New Roman"/>
        </w:rPr>
      </w:pPr>
    </w:p>
    <w:p w:rsidR="001C4C6C" w:rsidRDefault="001C4C6C" w:rsidP="001C51E3">
      <w:r>
        <w:rPr>
          <w:rFonts w:cs="宋体" w:hint="eastAsia"/>
        </w:rPr>
        <w:t>第一个数字代表</w:t>
      </w:r>
      <w:r>
        <w:t xml:space="preserve">wtpid </w:t>
      </w:r>
      <w:r>
        <w:rPr>
          <w:rFonts w:cs="宋体" w:hint="eastAsia"/>
        </w:rPr>
        <w:t>不能和已有的重复，后面的</w:t>
      </w:r>
      <w:r>
        <w:t xml:space="preserve">wtp50 </w:t>
      </w:r>
      <w:r>
        <w:rPr>
          <w:rFonts w:cs="宋体" w:hint="eastAsia"/>
        </w:rPr>
        <w:t>这个是名字，可以随便起</w:t>
      </w:r>
      <w:r>
        <w:t xml:space="preserve"> </w:t>
      </w:r>
    </w:p>
    <w:p w:rsidR="001C4C6C" w:rsidRDefault="001C4C6C" w:rsidP="001C51E3">
      <w:r>
        <w:t xml:space="preserve">AQ2110 </w:t>
      </w:r>
      <w:r>
        <w:rPr>
          <w:rFonts w:cs="宋体" w:hint="eastAsia"/>
        </w:rPr>
        <w:t>是</w:t>
      </w:r>
      <w:r>
        <w:t>AP</w:t>
      </w:r>
      <w:r>
        <w:rPr>
          <w:rFonts w:cs="宋体" w:hint="eastAsia"/>
        </w:rPr>
        <w:t>的</w:t>
      </w:r>
      <w:r>
        <w:t xml:space="preserve">model  </w:t>
      </w:r>
    </w:p>
    <w:p w:rsidR="001C4C6C" w:rsidRDefault="001C4C6C" w:rsidP="001C51E3"/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如果输入上面的命令</w:t>
      </w:r>
      <w:r>
        <w:t>AC</w:t>
      </w:r>
      <w:r>
        <w:rPr>
          <w:rFonts w:cs="宋体" w:hint="eastAsia"/>
        </w:rPr>
        <w:t>提示</w:t>
      </w:r>
      <w:r w:rsidRPr="00117133">
        <w:t>&lt;error&gt; the model is wrong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需要确认我们要创建的</w:t>
      </w:r>
      <w:r>
        <w:t>AC</w:t>
      </w:r>
      <w:r>
        <w:rPr>
          <w:rFonts w:cs="宋体" w:hint="eastAsia"/>
        </w:rPr>
        <w:t>的型号是否在配置文件中已经存在</w:t>
      </w:r>
    </w:p>
    <w:p w:rsidR="001C4C6C" w:rsidRPr="00117133" w:rsidRDefault="001C4C6C" w:rsidP="001C51E3">
      <w:pPr>
        <w:rPr>
          <w:rFonts w:cs="Times New Roman"/>
        </w:rPr>
      </w:pPr>
      <w:r>
        <w:rPr>
          <w:rFonts w:cs="宋体" w:hint="eastAsia"/>
        </w:rPr>
        <w:t>需要用</w:t>
      </w:r>
      <w:r>
        <w:t xml:space="preserve">show model list </w:t>
      </w:r>
      <w:r>
        <w:rPr>
          <w:rFonts w:cs="宋体" w:hint="eastAsia"/>
        </w:rPr>
        <w:t>查看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通常，</w:t>
      </w:r>
      <w:r>
        <w:t>AC</w:t>
      </w:r>
      <w:r>
        <w:rPr>
          <w:rFonts w:cs="宋体" w:hint="eastAsia"/>
        </w:rPr>
        <w:t>的</w:t>
      </w:r>
      <w:r w:rsidRPr="00117133">
        <w:t>wtpcompatible</w:t>
      </w:r>
      <w:r>
        <w:t xml:space="preserve"> </w:t>
      </w:r>
      <w:r>
        <w:rPr>
          <w:rFonts w:cs="宋体" w:hint="eastAsia"/>
        </w:rPr>
        <w:t>文件里面已经有了所需要的型号，如果没有可以自己创建</w:t>
      </w:r>
    </w:p>
    <w:p w:rsidR="001C4C6C" w:rsidRDefault="001C4C6C" w:rsidP="001C51E3">
      <w:r>
        <w:rPr>
          <w:rFonts w:cs="宋体" w:hint="eastAsia"/>
        </w:rPr>
        <w:t>输入</w:t>
      </w:r>
      <w:r>
        <w:t xml:space="preserve"> 0wsx </w:t>
      </w:r>
      <w:r>
        <w:rPr>
          <w:rFonts w:cs="宋体" w:hint="eastAsia"/>
        </w:rPr>
        <w:t>或者</w:t>
      </w:r>
      <w:r>
        <w:t xml:space="preserve">qpmz </w:t>
      </w:r>
    </w:p>
    <w:p w:rsidR="001C4C6C" w:rsidRDefault="001C4C6C" w:rsidP="001C51E3">
      <w:r>
        <w:t>Start-shell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然后修改</w:t>
      </w:r>
      <w:r>
        <w:t>/mnt/wtp/</w:t>
      </w:r>
      <w:r w:rsidRPr="005E791A">
        <w:t xml:space="preserve"> wtpcompatible.xml</w:t>
      </w:r>
      <w:r>
        <w:t xml:space="preserve"> </w:t>
      </w:r>
      <w:r>
        <w:rPr>
          <w:rFonts w:cs="宋体" w:hint="eastAsia"/>
        </w:rPr>
        <w:t>添加上我们所需要的型号</w:t>
      </w:r>
    </w:p>
    <w:p w:rsidR="001C4C6C" w:rsidRDefault="001C4C6C" w:rsidP="001C51E3">
      <w:pPr>
        <w:rPr>
          <w:rFonts w:cs="Times New Roman"/>
        </w:rPr>
      </w:pPr>
      <w:r>
        <w:rPr>
          <w:rFonts w:cs="宋体" w:hint="eastAsia"/>
        </w:rPr>
        <w:t>然后输入两次</w:t>
      </w:r>
      <w:r>
        <w:t xml:space="preserve">exit </w:t>
      </w:r>
      <w:r>
        <w:rPr>
          <w:rFonts w:cs="宋体" w:hint="eastAsia"/>
        </w:rPr>
        <w:t>退回到我们刚才的</w:t>
      </w:r>
      <w:r>
        <w:t>config</w:t>
      </w:r>
      <w:r>
        <w:rPr>
          <w:rFonts w:cs="宋体" w:hint="eastAsia"/>
        </w:rPr>
        <w:t>节点</w:t>
      </w:r>
    </w:p>
    <w:p w:rsidR="001C4C6C" w:rsidRDefault="001C4C6C" w:rsidP="005E791A">
      <w:pPr>
        <w:rPr>
          <w:rFonts w:cs="Times New Roman"/>
        </w:rPr>
      </w:pPr>
      <w:r w:rsidRPr="005E791A">
        <w:t>update wtpcompatible</w:t>
      </w:r>
      <w:r>
        <w:t xml:space="preserve">   </w:t>
      </w:r>
      <w:r>
        <w:rPr>
          <w:rFonts w:cs="宋体" w:hint="eastAsia"/>
        </w:rPr>
        <w:t>更新下我们的配置文件，这时候，</w:t>
      </w:r>
      <w:r>
        <w:t xml:space="preserve">show model list </w:t>
      </w:r>
      <w:r>
        <w:rPr>
          <w:rFonts w:cs="宋体" w:hint="eastAsia"/>
        </w:rPr>
        <w:t>就可以看到添加的</w:t>
      </w:r>
      <w:r>
        <w:t>model</w:t>
      </w:r>
      <w:r>
        <w:rPr>
          <w:rFonts w:cs="宋体" w:hint="eastAsia"/>
        </w:rPr>
        <w:t>了</w:t>
      </w:r>
    </w:p>
    <w:p w:rsidR="001C4C6C" w:rsidRDefault="001C4C6C" w:rsidP="005E791A">
      <w:pPr>
        <w:rPr>
          <w:rFonts w:cs="Times New Roman"/>
        </w:rPr>
      </w:pPr>
    </w:p>
    <w:p w:rsidR="001C4C6C" w:rsidRDefault="001C4C6C" w:rsidP="005E791A">
      <w:r>
        <w:rPr>
          <w:rFonts w:cs="宋体" w:hint="eastAsia"/>
        </w:rPr>
        <w:t>如果已经创建好了</w:t>
      </w:r>
      <w:r>
        <w:t xml:space="preserve">wtp </w:t>
      </w:r>
    </w:p>
    <w:p w:rsidR="001C4C6C" w:rsidRDefault="001C4C6C" w:rsidP="005E791A">
      <w:pPr>
        <w:rPr>
          <w:rFonts w:cs="Times New Roman"/>
        </w:rPr>
      </w:pPr>
      <w:r>
        <w:t xml:space="preserve">Config wtp 50  </w:t>
      </w:r>
      <w:r>
        <w:rPr>
          <w:rFonts w:cs="宋体" w:hint="eastAsia"/>
        </w:rPr>
        <w:t>（</w:t>
      </w:r>
      <w:r>
        <w:t>50</w:t>
      </w:r>
      <w:r>
        <w:rPr>
          <w:rFonts w:cs="宋体" w:hint="eastAsia"/>
        </w:rPr>
        <w:t>代表</w:t>
      </w:r>
      <w:r>
        <w:t>wtp</w:t>
      </w:r>
      <w:r>
        <w:rPr>
          <w:rFonts w:cs="宋体" w:hint="eastAsia"/>
        </w:rPr>
        <w:t>的</w:t>
      </w:r>
      <w:r>
        <w:t>id</w:t>
      </w:r>
      <w:r>
        <w:rPr>
          <w:rFonts w:cs="宋体" w:hint="eastAsia"/>
        </w:rPr>
        <w:t>）</w:t>
      </w:r>
    </w:p>
    <w:p w:rsidR="001C4C6C" w:rsidRDefault="001C4C6C" w:rsidP="005E791A">
      <w:pPr>
        <w:rPr>
          <w:rFonts w:cs="Times New Roman"/>
        </w:rPr>
      </w:pPr>
      <w:r>
        <w:rPr>
          <w:rFonts w:cs="宋体" w:hint="eastAsia"/>
        </w:rPr>
        <w:t>进入</w:t>
      </w:r>
      <w:r>
        <w:t>wtp</w:t>
      </w:r>
      <w:r>
        <w:rPr>
          <w:rFonts w:cs="宋体" w:hint="eastAsia"/>
        </w:rPr>
        <w:t>节点下</w:t>
      </w:r>
    </w:p>
    <w:p w:rsidR="001C4C6C" w:rsidRDefault="001C4C6C" w:rsidP="005E791A">
      <w:pPr>
        <w:rPr>
          <w:rFonts w:cs="Times New Roman"/>
        </w:rPr>
      </w:pPr>
      <w:r>
        <w:rPr>
          <w:rFonts w:cs="宋体" w:hint="eastAsia"/>
        </w:rPr>
        <w:t>需要给</w:t>
      </w:r>
      <w:r>
        <w:t>AP</w:t>
      </w:r>
      <w:r>
        <w:rPr>
          <w:rFonts w:cs="宋体" w:hint="eastAsia"/>
        </w:rPr>
        <w:t>绑定一个接口</w:t>
      </w:r>
    </w:p>
    <w:p w:rsidR="001C4C6C" w:rsidRDefault="001C4C6C" w:rsidP="005E791A">
      <w:pPr>
        <w:rPr>
          <w:rFonts w:cs="Times New Roman"/>
        </w:rPr>
      </w:pPr>
      <w:r>
        <w:rPr>
          <w:rFonts w:cs="宋体" w:hint="eastAsia"/>
        </w:rPr>
        <w:t>这个接口就是</w:t>
      </w:r>
      <w:r>
        <w:t>AP</w:t>
      </w:r>
      <w:r>
        <w:rPr>
          <w:rFonts w:cs="宋体" w:hint="eastAsia"/>
        </w:rPr>
        <w:t>连接</w:t>
      </w:r>
      <w:r>
        <w:t>AC</w:t>
      </w:r>
      <w:r>
        <w:rPr>
          <w:rFonts w:cs="宋体" w:hint="eastAsia"/>
        </w:rPr>
        <w:t>的口</w:t>
      </w:r>
    </w:p>
    <w:p w:rsidR="001C4C6C" w:rsidRDefault="001C4C6C" w:rsidP="005E791A">
      <w:pPr>
        <w:rPr>
          <w:rFonts w:cs="Times New Roman"/>
        </w:rPr>
      </w:pPr>
      <w:r>
        <w:rPr>
          <w:rFonts w:cs="宋体" w:hint="eastAsia"/>
        </w:rPr>
        <w:t>接口分两种，</w:t>
      </w:r>
      <w:r w:rsidRPr="0076178A">
        <w:rPr>
          <w:rFonts w:cs="宋体" w:hint="eastAsia"/>
          <w:color w:val="FF0000"/>
        </w:rPr>
        <w:t>业务口和主控口</w:t>
      </w:r>
    </w:p>
    <w:p w:rsidR="001C4C6C" w:rsidRDefault="001C4C6C" w:rsidP="005E791A">
      <w:r>
        <w:rPr>
          <w:rFonts w:cs="宋体" w:hint="eastAsia"/>
        </w:rPr>
        <w:t>如果连接的是主控口，需要查看</w:t>
      </w:r>
      <w:r>
        <w:t>AC</w:t>
      </w:r>
      <w:r>
        <w:rPr>
          <w:rFonts w:cs="宋体" w:hint="eastAsia"/>
        </w:rPr>
        <w:t>上的号码，比如是</w:t>
      </w:r>
      <w:r>
        <w:t>9</w:t>
      </w:r>
      <w:r>
        <w:rPr>
          <w:rFonts w:cs="宋体" w:hint="eastAsia"/>
        </w:rPr>
        <w:t>号就是</w:t>
      </w:r>
      <w:r>
        <w:t>eth1-9</w:t>
      </w:r>
    </w:p>
    <w:p w:rsidR="001C4C6C" w:rsidRDefault="001C4C6C" w:rsidP="005E791A">
      <w:r>
        <w:rPr>
          <w:rFonts w:cs="宋体" w:hint="eastAsia"/>
        </w:rPr>
        <w:t>如果连接的是业务口，需要查看这个与业务口所在的</w:t>
      </w:r>
      <w:r>
        <w:t>vlan</w:t>
      </w:r>
    </w:p>
    <w:p w:rsidR="001C4C6C" w:rsidRPr="00826D3D" w:rsidRDefault="001C4C6C" w:rsidP="005E791A">
      <w:r>
        <w:rPr>
          <w:rFonts w:cs="宋体" w:hint="eastAsia"/>
        </w:rPr>
        <w:t>命令是，</w:t>
      </w:r>
      <w:r w:rsidRPr="00826D3D">
        <w:t>show vlan port-member list</w:t>
      </w:r>
    </w:p>
    <w:p w:rsidR="001C4C6C" w:rsidRDefault="001C4C6C" w:rsidP="00826D3D">
      <w:r>
        <w:t>========================================================================</w:t>
      </w:r>
    </w:p>
    <w:p w:rsidR="001C4C6C" w:rsidRDefault="001C4C6C" w:rsidP="00826D3D">
      <w:r>
        <w:t>VLAN ID  VLAN NAME             PORT MEMBER LIST</w:t>
      </w:r>
    </w:p>
    <w:p w:rsidR="001C4C6C" w:rsidRDefault="001C4C6C" w:rsidP="00826D3D">
      <w:r>
        <w:t>=======  ====================  =========================================</w:t>
      </w:r>
    </w:p>
    <w:p w:rsidR="001C4C6C" w:rsidRDefault="001C4C6C" w:rsidP="00826D3D">
      <w:r>
        <w:t>1   (D)  DEFAULT                1/5(u),1/6(u),1/7(u),1/8(u)</w:t>
      </w:r>
    </w:p>
    <w:p w:rsidR="001C4C6C" w:rsidRDefault="001C4C6C" w:rsidP="00826D3D">
      <w:r>
        <w:t>2   (D)  vlan2                  1/1(u),1/2(u),1/3(u),1/4(u)</w:t>
      </w:r>
    </w:p>
    <w:p w:rsidR="001C4C6C" w:rsidRDefault="001C4C6C" w:rsidP="00826D3D">
      <w:r>
        <w:t>========================================================================</w:t>
      </w:r>
    </w:p>
    <w:p w:rsidR="001C4C6C" w:rsidRDefault="001C4C6C" w:rsidP="00826D3D">
      <w:r>
        <w:rPr>
          <w:rFonts w:cs="宋体" w:hint="eastAsia"/>
        </w:rPr>
        <w:t>如果</w:t>
      </w:r>
      <w:r>
        <w:t>AP</w:t>
      </w:r>
      <w:r>
        <w:rPr>
          <w:rFonts w:cs="宋体" w:hint="eastAsia"/>
        </w:rPr>
        <w:t>的接</w:t>
      </w:r>
      <w:r>
        <w:t>AC</w:t>
      </w:r>
      <w:r>
        <w:rPr>
          <w:rFonts w:cs="宋体" w:hint="eastAsia"/>
        </w:rPr>
        <w:t>的口是</w:t>
      </w:r>
      <w:r>
        <w:t xml:space="preserve">1/1,1/2,1/3,1/4 </w:t>
      </w:r>
      <w:r>
        <w:rPr>
          <w:rFonts w:cs="宋体" w:hint="eastAsia"/>
        </w:rPr>
        <w:t>口的话，就是</w:t>
      </w:r>
      <w:r>
        <w:t xml:space="preserve">vlan2 </w:t>
      </w:r>
    </w:p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绑定接口的命令是</w:t>
      </w:r>
    </w:p>
    <w:p w:rsidR="001C4C6C" w:rsidRDefault="001C4C6C" w:rsidP="00826D3D">
      <w:r>
        <w:t>Wtp apply interface eth1-9</w:t>
      </w:r>
    </w:p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或者</w:t>
      </w:r>
    </w:p>
    <w:p w:rsidR="001C4C6C" w:rsidRDefault="001C4C6C" w:rsidP="00826D3D">
      <w:r>
        <w:t>Wtp apply interface vlan2</w:t>
      </w:r>
    </w:p>
    <w:p w:rsidR="001C4C6C" w:rsidRDefault="001C4C6C" w:rsidP="00826D3D"/>
    <w:p w:rsidR="001C4C6C" w:rsidRDefault="001C4C6C" w:rsidP="00826D3D">
      <w:r>
        <w:rPr>
          <w:rFonts w:cs="宋体" w:hint="eastAsia"/>
        </w:rPr>
        <w:t>绑定接口以后，就可以启用</w:t>
      </w:r>
      <w:r>
        <w:t>wtp</w:t>
      </w:r>
    </w:p>
    <w:p w:rsidR="001C4C6C" w:rsidRDefault="001C4C6C" w:rsidP="00826D3D">
      <w:r>
        <w:t>Wtp used</w:t>
      </w:r>
    </w:p>
    <w:p w:rsidR="001C4C6C" w:rsidRDefault="001C4C6C" w:rsidP="00826D3D"/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这时</w:t>
      </w:r>
      <w:r>
        <w:t>wtp</w:t>
      </w:r>
      <w:r>
        <w:rPr>
          <w:rFonts w:cs="宋体" w:hint="eastAsia"/>
        </w:rPr>
        <w:t>就创建好了</w:t>
      </w:r>
    </w:p>
    <w:p w:rsidR="001C4C6C" w:rsidRDefault="001C4C6C" w:rsidP="00826D3D">
      <w:pPr>
        <w:rPr>
          <w:rFonts w:cs="Times New Roman"/>
        </w:rPr>
      </w:pPr>
      <w:r>
        <w:t xml:space="preserve">Quit </w:t>
      </w:r>
      <w:r>
        <w:rPr>
          <w:rFonts w:cs="宋体" w:hint="eastAsia"/>
        </w:rPr>
        <w:t>退出到</w:t>
      </w:r>
      <w:r>
        <w:t>config</w:t>
      </w:r>
      <w:r>
        <w:rPr>
          <w:rFonts w:cs="宋体" w:hint="eastAsia"/>
        </w:rPr>
        <w:t>节点下</w:t>
      </w:r>
    </w:p>
    <w:p w:rsidR="001C4C6C" w:rsidRDefault="001C4C6C" w:rsidP="00826D3D">
      <w:pPr>
        <w:rPr>
          <w:rFonts w:cs="Times New Roman"/>
        </w:rPr>
      </w:pPr>
    </w:p>
    <w:p w:rsidR="001C4C6C" w:rsidRDefault="001C4C6C" w:rsidP="00826D3D">
      <w:pPr>
        <w:rPr>
          <w:rFonts w:cs="Times New Roman"/>
        </w:rPr>
      </w:pPr>
    </w:p>
    <w:p w:rsidR="001C4C6C" w:rsidRDefault="001C4C6C" w:rsidP="00894C01">
      <w:pPr>
        <w:pStyle w:val="Heading3"/>
        <w:tabs>
          <w:tab w:val="center" w:pos="4153"/>
        </w:tabs>
      </w:pPr>
      <w:bookmarkStart w:id="4" w:name="_Toc288811036"/>
      <w:r>
        <w:t>2.2</w:t>
      </w:r>
      <w:r>
        <w:rPr>
          <w:rFonts w:cs="宋体" w:hint="eastAsia"/>
        </w:rPr>
        <w:t>创建</w:t>
      </w:r>
      <w:r>
        <w:t>security</w:t>
      </w:r>
      <w:bookmarkEnd w:id="4"/>
      <w:r>
        <w:tab/>
      </w:r>
    </w:p>
    <w:p w:rsidR="001C4C6C" w:rsidRDefault="001C4C6C" w:rsidP="00947DFB">
      <w:r>
        <w:t>SYSTEM(config)# show security list</w:t>
      </w:r>
    </w:p>
    <w:p w:rsidR="001C4C6C" w:rsidRDefault="001C4C6C" w:rsidP="00947DFB">
      <w:r>
        <w:t>Security profile list summary</w:t>
      </w:r>
    </w:p>
    <w:p w:rsidR="001C4C6C" w:rsidRDefault="001C4C6C" w:rsidP="00947DFB">
      <w:r>
        <w:t>================================================================================</w:t>
      </w:r>
    </w:p>
    <w:p w:rsidR="001C4C6C" w:rsidRDefault="001C4C6C" w:rsidP="00947DFB">
      <w:r>
        <w:t>SecurityID  SecurityName  RadiusID  HostIP           SecurityType EncryptionType</w:t>
      </w:r>
    </w:p>
    <w:p w:rsidR="001C4C6C" w:rsidRDefault="001C4C6C" w:rsidP="00947DFB">
      <w:r>
        <w:t>1           open_none     0         127.0.0.1        open         none</w:t>
      </w:r>
    </w:p>
    <w:p w:rsidR="001C4C6C" w:rsidRDefault="001C4C6C" w:rsidP="00947DFB">
      <w:r>
        <w:t>2           sec2          0         127.0.0.1        shared       wep</w:t>
      </w:r>
    </w:p>
    <w:p w:rsidR="001C4C6C" w:rsidRDefault="001C4C6C" w:rsidP="00947DFB">
      <w:r>
        <w:t>3           wapi_3cer     0         127.0.0.1        wapi_auth    sms4</w:t>
      </w:r>
    </w:p>
    <w:p w:rsidR="001C4C6C" w:rsidRDefault="001C4C6C" w:rsidP="00947DFB">
      <w:r>
        <w:t>4           sec_share_wep  0         127.0.0.1        shared       wep</w:t>
      </w:r>
    </w:p>
    <w:p w:rsidR="001C4C6C" w:rsidRDefault="001C4C6C" w:rsidP="00947DFB">
      <w:r>
        <w:t>===============================================================================</w:t>
      </w:r>
    </w:p>
    <w:p w:rsidR="001C4C6C" w:rsidRDefault="001C4C6C" w:rsidP="00826D3D">
      <w:pPr>
        <w:rPr>
          <w:rFonts w:cs="Times New Roman"/>
        </w:rPr>
      </w:pPr>
    </w:p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查看已经存在的</w:t>
      </w:r>
      <w:r>
        <w:t>sucurity</w:t>
      </w:r>
      <w:r>
        <w:rPr>
          <w:rFonts w:cs="宋体" w:hint="eastAsia"/>
        </w:rPr>
        <w:t>，如果没有你想要的</w:t>
      </w:r>
      <w:r>
        <w:t>security</w:t>
      </w:r>
      <w:r>
        <w:rPr>
          <w:rFonts w:cs="宋体" w:hint="eastAsia"/>
        </w:rPr>
        <w:t>需要自己创建</w:t>
      </w:r>
    </w:p>
    <w:p w:rsidR="001C4C6C" w:rsidRDefault="001C4C6C" w:rsidP="00826D3D">
      <w:pPr>
        <w:rPr>
          <w:rFonts w:cs="Times New Roman"/>
        </w:rPr>
      </w:pPr>
    </w:p>
    <w:p w:rsidR="001C4C6C" w:rsidRDefault="001C4C6C" w:rsidP="00826D3D">
      <w:pPr>
        <w:rPr>
          <w:rFonts w:cs="Times New Roman"/>
        </w:rPr>
      </w:pPr>
      <w:r w:rsidRPr="00947DFB">
        <w:t>create security 20 wpa_psk</w:t>
      </w:r>
    </w:p>
    <w:p w:rsidR="001C4C6C" w:rsidRDefault="001C4C6C" w:rsidP="00826D3D">
      <w:pPr>
        <w:rPr>
          <w:rFonts w:cs="Times New Roman"/>
        </w:rPr>
      </w:pPr>
      <w:r>
        <w:t>20</w:t>
      </w:r>
      <w:r>
        <w:rPr>
          <w:rFonts w:cs="宋体" w:hint="eastAsia"/>
        </w:rPr>
        <w:t>是你要创建</w:t>
      </w:r>
      <w:r>
        <w:t>security</w:t>
      </w:r>
      <w:r>
        <w:rPr>
          <w:rFonts w:cs="宋体" w:hint="eastAsia"/>
        </w:rPr>
        <w:t>的</w:t>
      </w:r>
      <w:r>
        <w:t>id</w:t>
      </w:r>
      <w:r>
        <w:rPr>
          <w:rFonts w:cs="宋体" w:hint="eastAsia"/>
        </w:rPr>
        <w:t>，不能有重复</w:t>
      </w:r>
    </w:p>
    <w:p w:rsidR="001C4C6C" w:rsidRDefault="001C4C6C" w:rsidP="00826D3D">
      <w:pPr>
        <w:rPr>
          <w:rFonts w:cs="Times New Roman"/>
        </w:rPr>
      </w:pPr>
      <w:r>
        <w:t>20</w:t>
      </w:r>
      <w:r>
        <w:rPr>
          <w:rFonts w:cs="宋体" w:hint="eastAsia"/>
        </w:rPr>
        <w:t>后面的是自己取的名字，随意</w:t>
      </w:r>
    </w:p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创建好了以后</w:t>
      </w:r>
    </w:p>
    <w:p w:rsidR="001C4C6C" w:rsidRDefault="001C4C6C" w:rsidP="00826D3D">
      <w:r>
        <w:t>Config security 20</w:t>
      </w:r>
    </w:p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进入</w:t>
      </w:r>
      <w:r>
        <w:t>security</w:t>
      </w:r>
      <w:r>
        <w:rPr>
          <w:rFonts w:cs="宋体" w:hint="eastAsia"/>
        </w:rPr>
        <w:t>节点下</w:t>
      </w:r>
    </w:p>
    <w:p w:rsidR="001C4C6C" w:rsidRDefault="001C4C6C" w:rsidP="00826D3D">
      <w:pPr>
        <w:rPr>
          <w:rFonts w:cs="Times New Roman"/>
        </w:rPr>
      </w:pPr>
    </w:p>
    <w:p w:rsidR="001C4C6C" w:rsidRDefault="001C4C6C" w:rsidP="00826D3D">
      <w:pPr>
        <w:rPr>
          <w:rFonts w:cs="Times New Roman"/>
        </w:rPr>
      </w:pPr>
    </w:p>
    <w:p w:rsidR="001C4C6C" w:rsidRDefault="001C4C6C" w:rsidP="00826D3D">
      <w:pPr>
        <w:rPr>
          <w:rFonts w:cs="Times New Roman"/>
        </w:rPr>
      </w:pPr>
      <w:r w:rsidRPr="00BD61D1">
        <w:t>security type wpa_p</w:t>
      </w:r>
    </w:p>
    <w:p w:rsidR="001C4C6C" w:rsidRDefault="001C4C6C" w:rsidP="00826D3D">
      <w:pPr>
        <w:rPr>
          <w:rFonts w:cs="Times New Roman"/>
        </w:rPr>
      </w:pPr>
      <w:r w:rsidRPr="00BD61D1">
        <w:t>encryption type tkip</w:t>
      </w:r>
    </w:p>
    <w:p w:rsidR="001C4C6C" w:rsidRDefault="001C4C6C" w:rsidP="00826D3D">
      <w:pPr>
        <w:rPr>
          <w:rFonts w:cs="Times New Roman"/>
        </w:rPr>
      </w:pPr>
      <w:r>
        <w:rPr>
          <w:rFonts w:cs="宋体" w:hint="eastAsia"/>
        </w:rPr>
        <w:t>来设置加密的类型，具体加密的种类，请查阅相关资料，这里就不累述了</w:t>
      </w:r>
    </w:p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设置加密的密码</w:t>
      </w:r>
    </w:p>
    <w:p w:rsidR="001C4C6C" w:rsidRDefault="001C4C6C" w:rsidP="00BD61D1">
      <w:pPr>
        <w:rPr>
          <w:rFonts w:cs="Times New Roman"/>
        </w:rPr>
      </w:pPr>
      <w:r w:rsidRPr="00BD61D1">
        <w:t>security ascii key 123456789</w:t>
      </w:r>
    </w:p>
    <w:p w:rsidR="001C4C6C" w:rsidRDefault="001C4C6C" w:rsidP="00BD61D1">
      <w:r>
        <w:t>quit</w:t>
      </w:r>
    </w:p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设置完成这时</w:t>
      </w:r>
      <w:r>
        <w:t xml:space="preserve"> security</w:t>
      </w:r>
      <w:r>
        <w:rPr>
          <w:rFonts w:cs="宋体" w:hint="eastAsia"/>
        </w:rPr>
        <w:t>就可以生效了</w:t>
      </w: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894C01">
      <w:pPr>
        <w:pStyle w:val="Heading3"/>
      </w:pPr>
      <w:bookmarkStart w:id="5" w:name="_Toc288811037"/>
      <w:r>
        <w:t>2.3</w:t>
      </w:r>
      <w:r>
        <w:rPr>
          <w:rFonts w:cs="宋体" w:hint="eastAsia"/>
        </w:rPr>
        <w:t>创建</w:t>
      </w:r>
      <w:r>
        <w:t>wlan</w:t>
      </w:r>
      <w:bookmarkEnd w:id="5"/>
    </w:p>
    <w:p w:rsidR="001C4C6C" w:rsidRDefault="001C4C6C" w:rsidP="00BD61D1">
      <w:r>
        <w:t>Create wlan 40 wlan40 wpa_p</w:t>
      </w:r>
    </w:p>
    <w:p w:rsidR="001C4C6C" w:rsidRDefault="001C4C6C" w:rsidP="00BD61D1"/>
    <w:p w:rsidR="001C4C6C" w:rsidRDefault="001C4C6C" w:rsidP="00BD61D1">
      <w:r>
        <w:t>40</w:t>
      </w:r>
      <w:r>
        <w:rPr>
          <w:rFonts w:cs="宋体" w:hint="eastAsia"/>
        </w:rPr>
        <w:t>是</w:t>
      </w:r>
      <w:r>
        <w:t xml:space="preserve">id wlan40 </w:t>
      </w:r>
      <w:r>
        <w:rPr>
          <w:rFonts w:cs="宋体" w:hint="eastAsia"/>
        </w:rPr>
        <w:t>为名字</w:t>
      </w:r>
      <w:r>
        <w:t xml:space="preserve"> wpa_p </w:t>
      </w:r>
      <w:r>
        <w:rPr>
          <w:rFonts w:cs="宋体" w:hint="eastAsia"/>
        </w:rPr>
        <w:t>是</w:t>
      </w:r>
      <w:r>
        <w:t>wlan</w:t>
      </w:r>
      <w:r>
        <w:rPr>
          <w:rFonts w:cs="宋体" w:hint="eastAsia"/>
        </w:rPr>
        <w:t>的</w:t>
      </w:r>
      <w:r>
        <w:t>ssid</w:t>
      </w:r>
    </w:p>
    <w:p w:rsidR="001C4C6C" w:rsidRDefault="001C4C6C" w:rsidP="00BD61D1"/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创建完成后</w:t>
      </w: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进入</w:t>
      </w:r>
      <w:r>
        <w:t>wlan</w:t>
      </w:r>
      <w:r>
        <w:rPr>
          <w:rFonts w:cs="宋体" w:hint="eastAsia"/>
        </w:rPr>
        <w:t>的节点</w:t>
      </w:r>
    </w:p>
    <w:p w:rsidR="001C4C6C" w:rsidRDefault="001C4C6C" w:rsidP="00BD61D1">
      <w:r>
        <w:t>Config wlan 40</w:t>
      </w:r>
    </w:p>
    <w:p w:rsidR="001C4C6C" w:rsidRDefault="001C4C6C" w:rsidP="00BD61D1"/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先绑定所需要的加密类型</w:t>
      </w: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r>
        <w:t xml:space="preserve">Apply </w:t>
      </w:r>
      <w:r w:rsidRPr="00BD61D1">
        <w:t>securityID</w:t>
      </w:r>
      <w:r>
        <w:t xml:space="preserve"> 20</w:t>
      </w:r>
    </w:p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然后绑定接口，这个接口要和</w:t>
      </w:r>
      <w:r>
        <w:t>AP</w:t>
      </w:r>
      <w:r>
        <w:rPr>
          <w:rFonts w:cs="宋体" w:hint="eastAsia"/>
        </w:rPr>
        <w:t>绑定的接口相同</w:t>
      </w:r>
    </w:p>
    <w:p w:rsidR="001C4C6C" w:rsidRDefault="001C4C6C" w:rsidP="00BD61D1">
      <w:r>
        <w:t>Wlan apply interface eth1-9</w:t>
      </w:r>
    </w:p>
    <w:p w:rsidR="001C4C6C" w:rsidRDefault="001C4C6C" w:rsidP="00BD61D1">
      <w:r>
        <w:rPr>
          <w:rFonts w:cs="宋体" w:hint="eastAsia"/>
        </w:rPr>
        <w:t>绑定完接口之后，就可以启用</w:t>
      </w:r>
      <w:r>
        <w:t>wlan</w:t>
      </w:r>
    </w:p>
    <w:p w:rsidR="001C4C6C" w:rsidRDefault="001C4C6C" w:rsidP="00BD61D1">
      <w:r>
        <w:t>Service enable</w:t>
      </w:r>
    </w:p>
    <w:p w:rsidR="001C4C6C" w:rsidRDefault="001C4C6C" w:rsidP="00BD61D1">
      <w:r>
        <w:t>Quit</w:t>
      </w:r>
    </w:p>
    <w:p w:rsidR="001C4C6C" w:rsidRDefault="001C4C6C" w:rsidP="00BD61D1"/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将</w:t>
      </w:r>
      <w:r>
        <w:t>wlan</w:t>
      </w:r>
      <w:r>
        <w:rPr>
          <w:rFonts w:cs="宋体" w:hint="eastAsia"/>
        </w:rPr>
        <w:t>绑定到指定的</w:t>
      </w:r>
      <w:r>
        <w:t>wtp</w:t>
      </w:r>
      <w:r>
        <w:rPr>
          <w:rFonts w:cs="宋体" w:hint="eastAsia"/>
        </w:rPr>
        <w:t>上</w:t>
      </w:r>
    </w:p>
    <w:p w:rsidR="001C4C6C" w:rsidRPr="00643E1F" w:rsidRDefault="001C4C6C" w:rsidP="00BD61D1">
      <w:pPr>
        <w:rPr>
          <w:rFonts w:cs="Times New Roman"/>
          <w:color w:val="FF0000"/>
        </w:rPr>
      </w:pPr>
      <w:r w:rsidRPr="00643E1F">
        <w:rPr>
          <w:rFonts w:cs="宋体" w:hint="eastAsia"/>
          <w:color w:val="FF0000"/>
        </w:rPr>
        <w:t>如果要绑定的</w:t>
      </w:r>
      <w:r w:rsidRPr="00643E1F">
        <w:rPr>
          <w:color w:val="FF0000"/>
        </w:rPr>
        <w:t>wtp</w:t>
      </w:r>
      <w:r w:rsidRPr="00643E1F">
        <w:rPr>
          <w:rFonts w:cs="宋体" w:hint="eastAsia"/>
          <w:color w:val="FF0000"/>
        </w:rPr>
        <w:t>的</w:t>
      </w:r>
      <w:r w:rsidRPr="00643E1F">
        <w:rPr>
          <w:color w:val="FF0000"/>
        </w:rPr>
        <w:t>id</w:t>
      </w:r>
      <w:r w:rsidRPr="00643E1F">
        <w:rPr>
          <w:rFonts w:cs="宋体" w:hint="eastAsia"/>
          <w:color w:val="FF0000"/>
        </w:rPr>
        <w:t>是</w:t>
      </w:r>
      <w:r w:rsidRPr="00643E1F">
        <w:rPr>
          <w:color w:val="FF0000"/>
        </w:rPr>
        <w:t>20</w:t>
      </w:r>
      <w:r w:rsidRPr="00643E1F">
        <w:rPr>
          <w:rFonts w:cs="宋体" w:hint="eastAsia"/>
          <w:color w:val="FF0000"/>
        </w:rPr>
        <w:t>，</w:t>
      </w:r>
      <w:r w:rsidRPr="00643E1F">
        <w:rPr>
          <w:color w:val="FF0000"/>
        </w:rPr>
        <w:t>AC</w:t>
      </w:r>
      <w:r w:rsidRPr="00643E1F">
        <w:rPr>
          <w:rFonts w:cs="宋体" w:hint="eastAsia"/>
          <w:color w:val="FF0000"/>
        </w:rPr>
        <w:t>给每个</w:t>
      </w:r>
      <w:r w:rsidRPr="00643E1F">
        <w:rPr>
          <w:color w:val="FF0000"/>
        </w:rPr>
        <w:t>wtp</w:t>
      </w:r>
      <w:r w:rsidRPr="00643E1F">
        <w:rPr>
          <w:rFonts w:cs="宋体" w:hint="eastAsia"/>
          <w:color w:val="FF0000"/>
        </w:rPr>
        <w:t>预留了</w:t>
      </w:r>
      <w:r w:rsidRPr="00643E1F">
        <w:rPr>
          <w:color w:val="FF0000"/>
        </w:rPr>
        <w:t>4</w:t>
      </w:r>
      <w:r w:rsidRPr="00643E1F">
        <w:rPr>
          <w:rFonts w:cs="宋体" w:hint="eastAsia"/>
          <w:color w:val="FF0000"/>
        </w:rPr>
        <w:t>个</w:t>
      </w:r>
      <w:r w:rsidRPr="00643E1F">
        <w:rPr>
          <w:color w:val="FF0000"/>
        </w:rPr>
        <w:t>radio</w:t>
      </w:r>
      <w:r w:rsidRPr="00643E1F">
        <w:rPr>
          <w:rFonts w:cs="宋体" w:hint="eastAsia"/>
          <w:color w:val="FF0000"/>
        </w:rPr>
        <w:t>接口</w:t>
      </w:r>
    </w:p>
    <w:p w:rsidR="001C4C6C" w:rsidRDefault="001C4C6C" w:rsidP="00BD61D1">
      <w:r>
        <w:rPr>
          <w:rFonts w:cs="宋体" w:hint="eastAsia"/>
        </w:rPr>
        <w:t>那么</w:t>
      </w:r>
      <w:r>
        <w:t>wtp20</w:t>
      </w:r>
      <w:r>
        <w:rPr>
          <w:rFonts w:cs="宋体" w:hint="eastAsia"/>
        </w:rPr>
        <w:t>的第一个</w:t>
      </w:r>
      <w:r>
        <w:t>radio</w:t>
      </w:r>
      <w:r>
        <w:rPr>
          <w:rFonts w:cs="宋体" w:hint="eastAsia"/>
        </w:rPr>
        <w:t>就是</w:t>
      </w:r>
      <w:r>
        <w:t xml:space="preserve">radio 80 </w:t>
      </w:r>
      <w:r>
        <w:rPr>
          <w:rFonts w:cs="宋体" w:hint="eastAsia"/>
        </w:rPr>
        <w:t>第二个</w:t>
      </w:r>
      <w:r>
        <w:t xml:space="preserve"> 81 </w:t>
      </w:r>
      <w:r>
        <w:rPr>
          <w:rFonts w:cs="宋体" w:hint="eastAsia"/>
        </w:rPr>
        <w:t>第三个</w:t>
      </w:r>
      <w:r>
        <w:t xml:space="preserve">82 </w:t>
      </w:r>
      <w:r>
        <w:rPr>
          <w:rFonts w:cs="宋体" w:hint="eastAsia"/>
        </w:rPr>
        <w:t>第四个</w:t>
      </w:r>
      <w:r>
        <w:t>83</w:t>
      </w:r>
    </w:p>
    <w:p w:rsidR="001C4C6C" w:rsidRPr="00A550CF" w:rsidRDefault="001C4C6C" w:rsidP="00BD61D1">
      <w:pPr>
        <w:rPr>
          <w:rFonts w:cs="Times New Roman"/>
        </w:rPr>
      </w:pPr>
      <w:r>
        <w:rPr>
          <w:rFonts w:cs="宋体" w:hint="eastAsia"/>
        </w:rPr>
        <w:t>我们的产品最多的只有两个</w:t>
      </w:r>
      <w:r>
        <w:t xml:space="preserve">radio </w:t>
      </w:r>
      <w:r>
        <w:rPr>
          <w:rFonts w:cs="宋体" w:hint="eastAsia"/>
        </w:rPr>
        <w:t>，默认都是绑定在第一个</w:t>
      </w:r>
      <w:r>
        <w:t>radio</w:t>
      </w:r>
      <w:r>
        <w:rPr>
          <w:rFonts w:cs="宋体" w:hint="eastAsia"/>
        </w:rPr>
        <w:t>上</w:t>
      </w:r>
    </w:p>
    <w:p w:rsidR="001C4C6C" w:rsidRDefault="001C4C6C" w:rsidP="00BD61D1">
      <w:pPr>
        <w:rPr>
          <w:rFonts w:cs="Times New Roman"/>
        </w:rPr>
      </w:pPr>
      <w:r>
        <w:rPr>
          <w:rFonts w:cs="宋体" w:hint="eastAsia"/>
        </w:rPr>
        <w:t>到</w:t>
      </w:r>
      <w:r>
        <w:t>radio</w:t>
      </w:r>
      <w:r>
        <w:rPr>
          <w:rFonts w:cs="宋体" w:hint="eastAsia"/>
        </w:rPr>
        <w:t>节点下</w:t>
      </w:r>
    </w:p>
    <w:p w:rsidR="001C4C6C" w:rsidRDefault="001C4C6C" w:rsidP="00BD61D1">
      <w:r>
        <w:t xml:space="preserve">Config radio 80 </w:t>
      </w:r>
    </w:p>
    <w:p w:rsidR="001C4C6C" w:rsidRDefault="001C4C6C" w:rsidP="00BD61D1">
      <w:r>
        <w:t>Radio apply wlan 20</w:t>
      </w:r>
    </w:p>
    <w:p w:rsidR="001C4C6C" w:rsidRDefault="001C4C6C" w:rsidP="00BD61D1"/>
    <w:p w:rsidR="001C4C6C" w:rsidRDefault="001C4C6C" w:rsidP="00BD61D1"/>
    <w:p w:rsidR="001C4C6C" w:rsidRDefault="001C4C6C" w:rsidP="00BD61D1"/>
    <w:p w:rsidR="001C4C6C" w:rsidRDefault="001C4C6C" w:rsidP="00BD61D1"/>
    <w:p w:rsidR="001C4C6C" w:rsidRDefault="001C4C6C" w:rsidP="006C5D72">
      <w:pPr>
        <w:pStyle w:val="Heading2"/>
        <w:rPr>
          <w:rFonts w:cs="Times New Roman"/>
        </w:rPr>
      </w:pPr>
      <w:bookmarkStart w:id="6" w:name="_Toc288811038"/>
      <w:r>
        <w:t>3.</w:t>
      </w:r>
      <w:r>
        <w:rPr>
          <w:rFonts w:cs="宋体" w:hint="eastAsia"/>
        </w:rPr>
        <w:t>设置</w:t>
      </w:r>
      <w:r>
        <w:t>AP</w:t>
      </w:r>
      <w:r>
        <w:rPr>
          <w:rFonts w:cs="宋体" w:hint="eastAsia"/>
        </w:rPr>
        <w:t>自动接入</w:t>
      </w:r>
      <w:bookmarkEnd w:id="6"/>
    </w:p>
    <w:p w:rsidR="001C4C6C" w:rsidRDefault="001C4C6C" w:rsidP="00B70988">
      <w:pPr>
        <w:rPr>
          <w:rFonts w:cs="Times New Roman"/>
        </w:rPr>
      </w:pPr>
      <w:r>
        <w:rPr>
          <w:rFonts w:cs="宋体" w:hint="eastAsia"/>
        </w:rPr>
        <w:t>开启自动接入的开关</w:t>
      </w:r>
    </w:p>
    <w:p w:rsidR="001C4C6C" w:rsidRDefault="001C4C6C" w:rsidP="00B70988">
      <w:pPr>
        <w:rPr>
          <w:rFonts w:cs="Times New Roman"/>
        </w:rPr>
      </w:pPr>
      <w:r w:rsidRPr="00B70988">
        <w:t>set auto_ap_login switch enable</w:t>
      </w:r>
    </w:p>
    <w:p w:rsidR="001C4C6C" w:rsidRPr="00B70988" w:rsidRDefault="001C4C6C" w:rsidP="00B70988">
      <w:pPr>
        <w:rPr>
          <w:rFonts w:cs="Times New Roman"/>
        </w:rPr>
      </w:pPr>
      <w:r>
        <w:rPr>
          <w:rFonts w:cs="宋体" w:hint="eastAsia"/>
        </w:rPr>
        <w:t>设置自动接入</w:t>
      </w:r>
      <w:r>
        <w:t>AP</w:t>
      </w:r>
      <w:r>
        <w:rPr>
          <w:rFonts w:cs="宋体" w:hint="eastAsia"/>
        </w:rPr>
        <w:t>绑定的接口</w:t>
      </w:r>
    </w:p>
    <w:p w:rsidR="001C4C6C" w:rsidRDefault="001C4C6C" w:rsidP="00B70988">
      <w:pPr>
        <w:rPr>
          <w:rFonts w:cs="Times New Roman"/>
        </w:rPr>
      </w:pPr>
      <w:r w:rsidRPr="00B70988">
        <w:t xml:space="preserve">set auto_ap_login interface </w:t>
      </w:r>
      <w:r>
        <w:t>add</w:t>
      </w:r>
      <w:r w:rsidRPr="00B70988">
        <w:t xml:space="preserve"> eth1-9</w:t>
      </w:r>
    </w:p>
    <w:p w:rsidR="001C4C6C" w:rsidRDefault="001C4C6C" w:rsidP="00B70988">
      <w:r>
        <w:rPr>
          <w:rFonts w:cs="宋体" w:hint="eastAsia"/>
        </w:rPr>
        <w:t>设置自动接入</w:t>
      </w:r>
      <w:r>
        <w:t>AP</w:t>
      </w:r>
      <w:r>
        <w:rPr>
          <w:rFonts w:cs="宋体" w:hint="eastAsia"/>
        </w:rPr>
        <w:t>绑定的</w:t>
      </w:r>
      <w:r>
        <w:t>wlan</w:t>
      </w:r>
    </w:p>
    <w:p w:rsidR="001C4C6C" w:rsidRDefault="001C4C6C" w:rsidP="00B70988">
      <w:pPr>
        <w:rPr>
          <w:rFonts w:cs="Times New Roman"/>
        </w:rPr>
      </w:pPr>
      <w:r w:rsidRPr="00B70988">
        <w:t>set auto_ap_login wlan 1 base interface eth1-9</w:t>
      </w:r>
    </w:p>
    <w:p w:rsidR="001C4C6C" w:rsidRDefault="001C4C6C" w:rsidP="00B70988">
      <w:pPr>
        <w:rPr>
          <w:rFonts w:cs="Times New Roman"/>
        </w:rPr>
      </w:pPr>
      <w:r>
        <w:rPr>
          <w:rFonts w:cs="宋体" w:hint="eastAsia"/>
        </w:rPr>
        <w:t>保存自动接入记录</w:t>
      </w:r>
    </w:p>
    <w:p w:rsidR="001C4C6C" w:rsidRDefault="001C4C6C" w:rsidP="00B70988">
      <w:pPr>
        <w:rPr>
          <w:rFonts w:cs="Times New Roman"/>
        </w:rPr>
      </w:pPr>
      <w:r w:rsidRPr="00B70988">
        <w:t>set auto_ap_login save_config_switch enable</w:t>
      </w:r>
    </w:p>
    <w:p w:rsidR="001C4C6C" w:rsidRDefault="001C4C6C" w:rsidP="00B70988">
      <w:pPr>
        <w:rPr>
          <w:rFonts w:cs="Times New Roman"/>
        </w:rPr>
      </w:pPr>
      <w:r>
        <w:rPr>
          <w:rFonts w:cs="宋体" w:hint="eastAsia"/>
        </w:rPr>
        <w:t>显示当前自动接入信息</w:t>
      </w:r>
    </w:p>
    <w:p w:rsidR="001C4C6C" w:rsidRDefault="001C4C6C" w:rsidP="00B70988">
      <w:pPr>
        <w:rPr>
          <w:rFonts w:cs="Times New Roman"/>
        </w:rPr>
      </w:pPr>
      <w:r w:rsidRPr="00B70988">
        <w:t>show auto_ap_login config</w:t>
      </w: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Default="001C4C6C" w:rsidP="00B70988">
      <w:pPr>
        <w:rPr>
          <w:rFonts w:cs="Times New Roman"/>
        </w:rPr>
      </w:pPr>
    </w:p>
    <w:p w:rsidR="001C4C6C" w:rsidRPr="00B70988" w:rsidRDefault="001C4C6C" w:rsidP="00B70988">
      <w:pPr>
        <w:rPr>
          <w:rFonts w:cs="Times New Roman"/>
        </w:rPr>
      </w:pPr>
    </w:p>
    <w:p w:rsidR="001C4C6C" w:rsidRDefault="001C4C6C" w:rsidP="006C5D72">
      <w:pPr>
        <w:pStyle w:val="Heading2"/>
        <w:rPr>
          <w:rFonts w:cs="Times New Roman"/>
        </w:rPr>
      </w:pPr>
      <w:bookmarkStart w:id="7" w:name="_Toc288811039"/>
      <w:r>
        <w:t>4.</w:t>
      </w:r>
      <w:r>
        <w:rPr>
          <w:rFonts w:cs="宋体" w:hint="eastAsia"/>
        </w:rPr>
        <w:t>信息上报</w:t>
      </w:r>
      <w:bookmarkEnd w:id="7"/>
    </w:p>
    <w:p w:rsidR="001C4C6C" w:rsidRDefault="001C4C6C" w:rsidP="006C5D72">
      <w:pPr>
        <w:pStyle w:val="Heading3"/>
        <w:rPr>
          <w:rFonts w:cs="Times New Roman"/>
        </w:rPr>
      </w:pPr>
      <w:bookmarkStart w:id="8" w:name="_Toc288811040"/>
      <w:r>
        <w:t>4.1</w:t>
      </w:r>
      <w:r>
        <w:rPr>
          <w:rFonts w:cs="宋体" w:hint="eastAsia"/>
        </w:rPr>
        <w:t>检测周围</w:t>
      </w:r>
      <w:r>
        <w:t>AP</w:t>
      </w:r>
      <w:r>
        <w:rPr>
          <w:rFonts w:cs="宋体" w:hint="eastAsia"/>
        </w:rPr>
        <w:t>信息（</w:t>
      </w:r>
      <w:r>
        <w:t>RRM</w:t>
      </w:r>
      <w:r>
        <w:rPr>
          <w:rFonts w:cs="宋体" w:hint="eastAsia"/>
        </w:rPr>
        <w:t>）</w:t>
      </w:r>
      <w:bookmarkEnd w:id="8"/>
    </w:p>
    <w:p w:rsidR="001C4C6C" w:rsidRPr="00DE5BE3" w:rsidRDefault="001C4C6C" w:rsidP="00DE5BE3">
      <w:pPr>
        <w:rPr>
          <w:rFonts w:cs="Times New Roman"/>
        </w:rPr>
      </w:pPr>
      <w:r>
        <w:rPr>
          <w:rFonts w:cs="宋体" w:hint="eastAsia"/>
        </w:rPr>
        <w:t>开启的开关</w:t>
      </w:r>
    </w:p>
    <w:p w:rsidR="001C4C6C" w:rsidRPr="00973CC9" w:rsidRDefault="001C4C6C" w:rsidP="00973CC9">
      <w:r w:rsidRPr="00973CC9">
        <w:t>config</w:t>
      </w:r>
      <w:r w:rsidRPr="00973CC9">
        <w:rPr>
          <w:rFonts w:cs="宋体" w:hint="eastAsia"/>
        </w:rPr>
        <w:t>节点下</w:t>
      </w:r>
      <w:r w:rsidRPr="00973CC9">
        <w:t xml:space="preserve"> </w:t>
      </w:r>
    </w:p>
    <w:p w:rsidR="001C4C6C" w:rsidRDefault="001C4C6C" w:rsidP="00973CC9">
      <w:pPr>
        <w:rPr>
          <w:rFonts w:cs="Times New Roman"/>
        </w:rPr>
      </w:pPr>
      <w:r w:rsidRPr="00973CC9">
        <w:t>set radio resource management  enable</w:t>
      </w:r>
    </w:p>
    <w:p w:rsidR="001C4C6C" w:rsidRPr="00973CC9" w:rsidRDefault="001C4C6C" w:rsidP="00973CC9">
      <w:r w:rsidRPr="00973CC9">
        <w:t>AC</w:t>
      </w:r>
      <w:r w:rsidRPr="00973CC9">
        <w:rPr>
          <w:rFonts w:cs="宋体" w:hint="eastAsia"/>
        </w:rPr>
        <w:t>上查看上报信息的命令</w:t>
      </w:r>
      <w:r w:rsidRPr="00973CC9">
        <w:t xml:space="preserve"> </w:t>
      </w:r>
    </w:p>
    <w:p w:rsidR="001C4C6C" w:rsidRPr="00643E1F" w:rsidRDefault="001C4C6C" w:rsidP="00973CC9">
      <w:pPr>
        <w:rPr>
          <w:color w:val="FF0000"/>
        </w:rPr>
      </w:pPr>
      <w:r w:rsidRPr="00643E1F">
        <w:rPr>
          <w:color w:val="FF0000"/>
        </w:rPr>
        <w:t xml:space="preserve">show neighbor ap list bywtp 20 </w:t>
      </w:r>
    </w:p>
    <w:p w:rsidR="001C4C6C" w:rsidRDefault="001C4C6C" w:rsidP="00973CC9">
      <w:pPr>
        <w:rPr>
          <w:rFonts w:cs="Times New Roman"/>
        </w:rPr>
      </w:pPr>
    </w:p>
    <w:p w:rsidR="001C4C6C" w:rsidRDefault="001C4C6C" w:rsidP="006C5D72">
      <w:pPr>
        <w:pStyle w:val="Heading3"/>
        <w:rPr>
          <w:rFonts w:cs="Times New Roman"/>
        </w:rPr>
      </w:pPr>
      <w:bookmarkStart w:id="9" w:name="_Toc288811041"/>
      <w:r>
        <w:t>4.2AP</w:t>
      </w:r>
      <w:r>
        <w:rPr>
          <w:rFonts w:cs="宋体" w:hint="eastAsia"/>
        </w:rPr>
        <w:t>扩展信息上报</w:t>
      </w:r>
      <w:bookmarkEnd w:id="9"/>
    </w:p>
    <w:p w:rsidR="001C4C6C" w:rsidRPr="00DE5BE3" w:rsidRDefault="001C4C6C" w:rsidP="00B779C8">
      <w:pPr>
        <w:rPr>
          <w:rFonts w:cs="Times New Roman"/>
        </w:rPr>
      </w:pPr>
      <w:r>
        <w:rPr>
          <w:rFonts w:cs="宋体" w:hint="eastAsia"/>
        </w:rPr>
        <w:t>开启的开关</w:t>
      </w:r>
    </w:p>
    <w:p w:rsidR="001C4C6C" w:rsidRPr="00B779C8" w:rsidRDefault="001C4C6C" w:rsidP="00B779C8">
      <w:r>
        <w:t>wtp</w:t>
      </w:r>
      <w:r w:rsidRPr="00B779C8">
        <w:t xml:space="preserve"> </w:t>
      </w:r>
      <w:r w:rsidRPr="00B779C8">
        <w:rPr>
          <w:rFonts w:cs="宋体" w:hint="eastAsia"/>
        </w:rPr>
        <w:t>节点下</w:t>
      </w:r>
      <w:r w:rsidRPr="00B779C8">
        <w:t xml:space="preserve"> </w:t>
      </w:r>
    </w:p>
    <w:p w:rsidR="001C4C6C" w:rsidRDefault="001C4C6C" w:rsidP="00B779C8">
      <w:r w:rsidRPr="00B779C8">
        <w:t>set ap extension infomation switch</w:t>
      </w:r>
      <w:r>
        <w:t xml:space="preserve"> enable</w:t>
      </w:r>
    </w:p>
    <w:p w:rsidR="001C4C6C" w:rsidRDefault="001C4C6C" w:rsidP="00B779C8">
      <w:pPr>
        <w:rPr>
          <w:rFonts w:cs="Times New Roman"/>
        </w:rPr>
      </w:pPr>
      <w:r>
        <w:t>AC</w:t>
      </w:r>
      <w:r>
        <w:rPr>
          <w:rFonts w:cs="宋体" w:hint="eastAsia"/>
        </w:rPr>
        <w:t>上查看上报信息的命令</w:t>
      </w:r>
    </w:p>
    <w:p w:rsidR="001C4C6C" w:rsidRPr="00643E1F" w:rsidRDefault="001C4C6C" w:rsidP="00B779C8">
      <w:pPr>
        <w:rPr>
          <w:color w:val="FF0000"/>
        </w:rPr>
      </w:pPr>
      <w:r w:rsidRPr="00643E1F">
        <w:rPr>
          <w:color w:val="FF0000"/>
        </w:rPr>
        <w:t>Show wtp cmt extention information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6C5D72">
      <w:pPr>
        <w:pStyle w:val="Heading3"/>
        <w:rPr>
          <w:rFonts w:cs="Times New Roman"/>
        </w:rPr>
      </w:pPr>
      <w:bookmarkStart w:id="10" w:name="_Toc288811042"/>
      <w:r>
        <w:t>4.3</w:t>
      </w:r>
      <w:r w:rsidRPr="00B779C8">
        <w:t>AP</w:t>
      </w:r>
      <w:r w:rsidRPr="00B779C8">
        <w:rPr>
          <w:rFonts w:cs="宋体" w:hint="eastAsia"/>
        </w:rPr>
        <w:t>接口统计信息</w:t>
      </w:r>
      <w:r>
        <w:rPr>
          <w:rFonts w:cs="宋体" w:hint="eastAsia"/>
        </w:rPr>
        <w:t>上报</w:t>
      </w:r>
      <w:bookmarkEnd w:id="10"/>
    </w:p>
    <w:p w:rsidR="001C4C6C" w:rsidRPr="00DE5BE3" w:rsidRDefault="001C4C6C" w:rsidP="00DE5BE3">
      <w:pPr>
        <w:rPr>
          <w:rFonts w:cs="Times New Roman"/>
        </w:rPr>
      </w:pPr>
      <w:r>
        <w:rPr>
          <w:rFonts w:cs="宋体" w:hint="eastAsia"/>
        </w:rPr>
        <w:t>开启的开关</w:t>
      </w:r>
    </w:p>
    <w:p w:rsidR="001C4C6C" w:rsidRDefault="001C4C6C" w:rsidP="00B779C8">
      <w:pPr>
        <w:rPr>
          <w:rFonts w:cs="Times New Roman"/>
        </w:rPr>
      </w:pPr>
      <w:r>
        <w:t>Config</w:t>
      </w:r>
      <w:r>
        <w:rPr>
          <w:rFonts w:cs="宋体" w:hint="eastAsia"/>
        </w:rPr>
        <w:t>节点下</w:t>
      </w:r>
    </w:p>
    <w:p w:rsidR="001C4C6C" w:rsidRDefault="001C4C6C" w:rsidP="00B779C8">
      <w:pPr>
        <w:rPr>
          <w:rFonts w:cs="Times New Roman"/>
        </w:rPr>
      </w:pPr>
      <w:r w:rsidRPr="00B779C8">
        <w:t>Set ap statistics enable</w:t>
      </w:r>
    </w:p>
    <w:p w:rsidR="001C4C6C" w:rsidRDefault="001C4C6C" w:rsidP="00B779C8">
      <w:pPr>
        <w:rPr>
          <w:rFonts w:cs="Times New Roman"/>
        </w:rPr>
      </w:pPr>
      <w:r w:rsidRPr="00B779C8">
        <w:t>AC</w:t>
      </w:r>
      <w:r w:rsidRPr="00B779C8">
        <w:rPr>
          <w:rFonts w:cs="宋体" w:hint="eastAsia"/>
        </w:rPr>
        <w:t>上查看信息上报的命令</w:t>
      </w:r>
      <w:r w:rsidRPr="00B779C8">
        <w:t xml:space="preserve"> </w:t>
      </w:r>
    </w:p>
    <w:p w:rsidR="001C4C6C" w:rsidRPr="00643E1F" w:rsidRDefault="001C4C6C" w:rsidP="00B779C8">
      <w:pPr>
        <w:rPr>
          <w:color w:val="FF0000"/>
        </w:rPr>
      </w:pPr>
      <w:r w:rsidRPr="00643E1F">
        <w:rPr>
          <w:color w:val="FF0000"/>
        </w:rPr>
        <w:t>Show ap statistics list bywtp 20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6C5D72">
      <w:pPr>
        <w:pStyle w:val="Heading3"/>
        <w:rPr>
          <w:rFonts w:cs="Times New Roman"/>
        </w:rPr>
      </w:pPr>
      <w:bookmarkStart w:id="11" w:name="_Toc288811043"/>
      <w:r>
        <w:t>4.4</w:t>
      </w:r>
      <w:r w:rsidRPr="00B779C8">
        <w:rPr>
          <w:rFonts w:cs="宋体" w:hint="eastAsia"/>
        </w:rPr>
        <w:t>用户信息上报</w:t>
      </w:r>
      <w:bookmarkEnd w:id="11"/>
    </w:p>
    <w:p w:rsidR="001C4C6C" w:rsidRPr="00DE5BE3" w:rsidRDefault="001C4C6C" w:rsidP="00DE5BE3">
      <w:pPr>
        <w:rPr>
          <w:rFonts w:cs="Times New Roman"/>
        </w:rPr>
      </w:pPr>
      <w:r>
        <w:rPr>
          <w:rFonts w:cs="宋体" w:hint="eastAsia"/>
        </w:rPr>
        <w:t>开启的开关</w:t>
      </w:r>
    </w:p>
    <w:p w:rsidR="001C4C6C" w:rsidRDefault="001C4C6C" w:rsidP="00B779C8">
      <w:pPr>
        <w:rPr>
          <w:rFonts w:cs="Times New Roman"/>
        </w:rPr>
      </w:pPr>
      <w:r>
        <w:t>Wtp</w:t>
      </w:r>
      <w:r>
        <w:rPr>
          <w:rFonts w:cs="宋体" w:hint="eastAsia"/>
        </w:rPr>
        <w:t>节点下</w:t>
      </w:r>
    </w:p>
    <w:p w:rsidR="001C4C6C" w:rsidRDefault="001C4C6C" w:rsidP="00B779C8">
      <w:pPr>
        <w:rPr>
          <w:rFonts w:cs="Times New Roman"/>
        </w:rPr>
      </w:pPr>
      <w:r w:rsidRPr="00B779C8">
        <w:t>set ap sta infomation report switch enable</w:t>
      </w:r>
    </w:p>
    <w:p w:rsidR="001C4C6C" w:rsidRDefault="001C4C6C" w:rsidP="00B779C8">
      <w:pPr>
        <w:rPr>
          <w:rFonts w:cs="Times New Roman"/>
        </w:rPr>
      </w:pPr>
      <w:r>
        <w:t>AC</w:t>
      </w:r>
      <w:r>
        <w:rPr>
          <w:rFonts w:cs="宋体" w:hint="eastAsia"/>
        </w:rPr>
        <w:t>上查看上报信息的命令</w:t>
      </w:r>
    </w:p>
    <w:p w:rsidR="001C4C6C" w:rsidRPr="00643E1F" w:rsidRDefault="001C4C6C" w:rsidP="00B779C8">
      <w:pPr>
        <w:rPr>
          <w:color w:val="FF0000"/>
        </w:rPr>
      </w:pPr>
      <w:r w:rsidRPr="00643E1F">
        <w:rPr>
          <w:color w:val="FF0000"/>
        </w:rPr>
        <w:t>show station information of all wtp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6C5D72">
      <w:pPr>
        <w:pStyle w:val="Heading3"/>
        <w:rPr>
          <w:rFonts w:cs="Times New Roman"/>
        </w:rPr>
      </w:pPr>
      <w:bookmarkStart w:id="12" w:name="_Toc288811044"/>
      <w:r>
        <w:t>4.5</w:t>
      </w:r>
      <w:r w:rsidRPr="00B779C8">
        <w:rPr>
          <w:rFonts w:cs="宋体" w:hint="eastAsia"/>
        </w:rPr>
        <w:t>接口状态信息</w:t>
      </w:r>
      <w:r>
        <w:rPr>
          <w:rFonts w:cs="宋体" w:hint="eastAsia"/>
        </w:rPr>
        <w:t>上报</w:t>
      </w:r>
      <w:bookmarkEnd w:id="12"/>
    </w:p>
    <w:p w:rsidR="001C4C6C" w:rsidRPr="00DE5BE3" w:rsidRDefault="001C4C6C" w:rsidP="00DE5BE3">
      <w:pPr>
        <w:rPr>
          <w:rFonts w:cs="Times New Roman"/>
        </w:rPr>
      </w:pPr>
      <w:r>
        <w:rPr>
          <w:rFonts w:cs="宋体" w:hint="eastAsia"/>
        </w:rPr>
        <w:t>开启的开关</w:t>
      </w:r>
    </w:p>
    <w:p w:rsidR="001C4C6C" w:rsidRDefault="001C4C6C" w:rsidP="00B779C8">
      <w:pPr>
        <w:rPr>
          <w:rFonts w:cs="Times New Roman"/>
        </w:rPr>
      </w:pPr>
      <w:r>
        <w:t>Wtp</w:t>
      </w:r>
      <w:r>
        <w:rPr>
          <w:rFonts w:cs="宋体" w:hint="eastAsia"/>
        </w:rPr>
        <w:t>节点下</w:t>
      </w:r>
    </w:p>
    <w:p w:rsidR="001C4C6C" w:rsidRDefault="001C4C6C" w:rsidP="00B779C8">
      <w:pPr>
        <w:rPr>
          <w:rFonts w:cs="Times New Roman"/>
        </w:rPr>
      </w:pPr>
      <w:r w:rsidRPr="00B779C8">
        <w:t>Set ap interface information report swith Enable</w:t>
      </w:r>
    </w:p>
    <w:p w:rsidR="001C4C6C" w:rsidRDefault="001C4C6C" w:rsidP="00B779C8">
      <w:pPr>
        <w:rPr>
          <w:rFonts w:cs="Times New Roman"/>
        </w:rPr>
      </w:pPr>
      <w:r>
        <w:t>AC</w:t>
      </w:r>
      <w:r>
        <w:rPr>
          <w:rFonts w:cs="宋体" w:hint="eastAsia"/>
        </w:rPr>
        <w:t>上查看上报信息的命令</w:t>
      </w:r>
    </w:p>
    <w:p w:rsidR="001C4C6C" w:rsidRPr="00643E1F" w:rsidRDefault="001C4C6C" w:rsidP="00A360D8">
      <w:pPr>
        <w:rPr>
          <w:color w:val="FF0000"/>
        </w:rPr>
      </w:pPr>
      <w:r w:rsidRPr="00643E1F">
        <w:rPr>
          <w:color w:val="FF0000"/>
        </w:rPr>
        <w:t xml:space="preserve">Show ap interface information </w:t>
      </w: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rPr>
          <w:rFonts w:cs="Times New Roman"/>
        </w:rPr>
      </w:pPr>
    </w:p>
    <w:p w:rsidR="001C4C6C" w:rsidRDefault="001C4C6C" w:rsidP="00A360D8">
      <w:pPr>
        <w:pStyle w:val="Heading2"/>
        <w:rPr>
          <w:rFonts w:cs="Times New Roman"/>
        </w:rPr>
      </w:pPr>
      <w:bookmarkStart w:id="13" w:name="_Toc288811045"/>
      <w:r>
        <w:t>5.Radio</w:t>
      </w:r>
      <w:r>
        <w:rPr>
          <w:rFonts w:cs="宋体" w:hint="eastAsia"/>
        </w:rPr>
        <w:t>参数的设置</w:t>
      </w:r>
      <w:bookmarkEnd w:id="13"/>
    </w:p>
    <w:p w:rsidR="001C4C6C" w:rsidRDefault="001C4C6C" w:rsidP="00B779C8">
      <w:pPr>
        <w:rPr>
          <w:rFonts w:cs="Times New Roman"/>
        </w:rPr>
      </w:pPr>
      <w:r>
        <w:t>Radio</w:t>
      </w:r>
      <w:r>
        <w:rPr>
          <w:rFonts w:cs="宋体" w:hint="eastAsia"/>
        </w:rPr>
        <w:t>节点下</w:t>
      </w:r>
    </w:p>
    <w:p w:rsidR="001C4C6C" w:rsidRDefault="001C4C6C" w:rsidP="00B779C8">
      <w:r w:rsidRPr="00B779C8">
        <w:t>Beaconinterval</w:t>
      </w:r>
      <w:r>
        <w:t xml:space="preserve"> &lt;25-1000&gt;</w:t>
      </w:r>
    </w:p>
    <w:p w:rsidR="001C4C6C" w:rsidRDefault="001C4C6C" w:rsidP="00B779C8"/>
    <w:p w:rsidR="001C4C6C" w:rsidRDefault="001C4C6C" w:rsidP="00B779C8">
      <w:r>
        <w:t>Channel &lt;channel value&gt;</w:t>
      </w:r>
    </w:p>
    <w:p w:rsidR="001C4C6C" w:rsidRDefault="001C4C6C" w:rsidP="00B779C8"/>
    <w:p w:rsidR="001C4C6C" w:rsidRDefault="001C4C6C" w:rsidP="00B779C8">
      <w:r w:rsidRPr="00643E1F">
        <w:rPr>
          <w:color w:val="FF0000"/>
        </w:rPr>
        <w:t>Dtim</w:t>
      </w:r>
      <w:r>
        <w:t xml:space="preserve"> &lt;1-15&gt;</w:t>
      </w:r>
    </w:p>
    <w:p w:rsidR="001C4C6C" w:rsidRDefault="001C4C6C" w:rsidP="00B779C8"/>
    <w:p w:rsidR="001C4C6C" w:rsidRDefault="001C4C6C" w:rsidP="00B779C8">
      <w:r w:rsidRPr="006B20F1">
        <w:t>Fragmentation</w:t>
      </w:r>
      <w:r>
        <w:t xml:space="preserve"> &lt;256-2346&gt;</w:t>
      </w:r>
    </w:p>
    <w:p w:rsidR="001C4C6C" w:rsidRDefault="001C4C6C" w:rsidP="00B779C8"/>
    <w:p w:rsidR="001C4C6C" w:rsidRDefault="001C4C6C" w:rsidP="00B779C8">
      <w:r>
        <w:t>mode</w:t>
      </w:r>
      <w:r>
        <w:tab/>
      </w:r>
      <w:r>
        <w:tab/>
      </w:r>
    </w:p>
    <w:p w:rsidR="001C4C6C" w:rsidRDefault="001C4C6C" w:rsidP="006B20F1">
      <w:pPr>
        <w:ind w:left="840" w:firstLine="420"/>
      </w:pPr>
      <w:r>
        <w:t xml:space="preserve">11a     </w:t>
      </w:r>
    </w:p>
    <w:p w:rsidR="001C4C6C" w:rsidRDefault="001C4C6C" w:rsidP="006B20F1">
      <w:r>
        <w:t xml:space="preserve">  </w:t>
      </w:r>
      <w:r>
        <w:tab/>
      </w:r>
      <w:r>
        <w:tab/>
      </w:r>
      <w:r>
        <w:tab/>
        <w:t>11a/n</w:t>
      </w:r>
    </w:p>
    <w:p w:rsidR="001C4C6C" w:rsidRDefault="001C4C6C" w:rsidP="006B20F1">
      <w:r>
        <w:t xml:space="preserve"> </w:t>
      </w:r>
      <w:r>
        <w:tab/>
      </w:r>
      <w:r>
        <w:tab/>
      </w:r>
      <w:r>
        <w:tab/>
        <w:t>11b</w:t>
      </w:r>
    </w:p>
    <w:p w:rsidR="001C4C6C" w:rsidRDefault="001C4C6C" w:rsidP="006B20F1">
      <w:r>
        <w:t xml:space="preserve">  </w:t>
      </w:r>
      <w:r>
        <w:tab/>
      </w:r>
      <w:r>
        <w:tab/>
      </w:r>
      <w:r>
        <w:tab/>
        <w:t>11b/g</w:t>
      </w:r>
    </w:p>
    <w:p w:rsidR="001C4C6C" w:rsidRDefault="001C4C6C" w:rsidP="006B20F1">
      <w:r>
        <w:t xml:space="preserve">  </w:t>
      </w:r>
      <w:r>
        <w:tab/>
      </w:r>
      <w:r>
        <w:tab/>
      </w:r>
      <w:r>
        <w:tab/>
        <w:t>11b/g/n</w:t>
      </w:r>
    </w:p>
    <w:p w:rsidR="001C4C6C" w:rsidRDefault="001C4C6C" w:rsidP="006B20F1">
      <w:r>
        <w:t xml:space="preserve">  </w:t>
      </w:r>
      <w:r>
        <w:tab/>
      </w:r>
      <w:r>
        <w:tab/>
      </w:r>
      <w:r>
        <w:tab/>
        <w:t>11g</w:t>
      </w:r>
    </w:p>
    <w:p w:rsidR="001C4C6C" w:rsidRDefault="001C4C6C" w:rsidP="006B20F1">
      <w:r>
        <w:t xml:space="preserve">  </w:t>
      </w:r>
      <w:r>
        <w:tab/>
      </w:r>
      <w:r>
        <w:tab/>
      </w:r>
      <w:r>
        <w:tab/>
        <w:t>11n</w:t>
      </w:r>
    </w:p>
    <w:p w:rsidR="001C4C6C" w:rsidRPr="00B779C8" w:rsidRDefault="001C4C6C" w:rsidP="006B20F1">
      <w:pPr>
        <w:rPr>
          <w:rFonts w:cs="Times New Roman"/>
        </w:rPr>
      </w:pPr>
    </w:p>
    <w:p w:rsidR="001C4C6C" w:rsidRDefault="001C4C6C" w:rsidP="00B779C8">
      <w:r>
        <w:t xml:space="preserve">Preamble </w:t>
      </w:r>
      <w:r>
        <w:tab/>
        <w:t>long</w:t>
      </w:r>
    </w:p>
    <w:p w:rsidR="001C4C6C" w:rsidRDefault="001C4C6C" w:rsidP="00B779C8">
      <w:r>
        <w:tab/>
      </w:r>
      <w:r>
        <w:tab/>
      </w:r>
      <w:r>
        <w:tab/>
        <w:t>Short</w:t>
      </w:r>
    </w:p>
    <w:p w:rsidR="001C4C6C" w:rsidRPr="00B779C8" w:rsidRDefault="001C4C6C" w:rsidP="00B779C8">
      <w:pPr>
        <w:rPr>
          <w:rFonts w:cs="Times New Roman"/>
        </w:rPr>
      </w:pPr>
    </w:p>
    <w:p w:rsidR="001C4C6C" w:rsidRDefault="001C4C6C" w:rsidP="00B779C8">
      <w:r w:rsidRPr="006B20F1">
        <w:t>Rtsthreshold</w:t>
      </w:r>
      <w:r>
        <w:rPr>
          <w:rFonts w:cs="Times New Roman"/>
        </w:rPr>
        <w:tab/>
      </w:r>
      <w:r>
        <w:t>&lt;256-2346&gt;</w:t>
      </w:r>
    </w:p>
    <w:p w:rsidR="001C4C6C" w:rsidRDefault="001C4C6C" w:rsidP="00B779C8"/>
    <w:p w:rsidR="001C4C6C" w:rsidRDefault="001C4C6C" w:rsidP="00B779C8">
      <w:r>
        <w:t>Txpower</w:t>
      </w:r>
    </w:p>
    <w:p w:rsidR="001C4C6C" w:rsidRDefault="001C4C6C" w:rsidP="00B779C8"/>
    <w:p w:rsidR="001C4C6C" w:rsidRDefault="001C4C6C" w:rsidP="00B779C8">
      <w:r w:rsidRPr="006B20F1">
        <w:t>Txpoweroffset</w:t>
      </w:r>
      <w:r>
        <w:t xml:space="preserve">  &lt;0-27&gt;</w:t>
      </w:r>
    </w:p>
    <w:p w:rsidR="001C4C6C" w:rsidRDefault="001C4C6C" w:rsidP="00B779C8"/>
    <w:p w:rsidR="001C4C6C" w:rsidRDefault="001C4C6C" w:rsidP="00B779C8">
      <w:pPr>
        <w:rPr>
          <w:rFonts w:cs="Times New Roman"/>
        </w:rPr>
      </w:pPr>
      <w:r w:rsidRPr="00071BE8">
        <w:t>Txpowerstep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A360D8">
      <w:pPr>
        <w:pStyle w:val="Heading2"/>
        <w:rPr>
          <w:rFonts w:cs="Times New Roman"/>
        </w:rPr>
      </w:pPr>
      <w:bookmarkStart w:id="14" w:name="_Toc288811046"/>
      <w:r>
        <w:t xml:space="preserve">6.TUNNEL </w:t>
      </w:r>
      <w:r>
        <w:rPr>
          <w:rFonts w:cs="宋体" w:hint="eastAsia"/>
        </w:rPr>
        <w:t>模式的配置</w:t>
      </w:r>
      <w:bookmarkEnd w:id="14"/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  <w:r>
        <w:t>Tunnel</w:t>
      </w:r>
      <w:r>
        <w:rPr>
          <w:rFonts w:cs="宋体" w:hint="eastAsia"/>
        </w:rPr>
        <w:t>分为两种，一种是二层集中转发，一种是三层集中转发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A360D8">
      <w:pPr>
        <w:pStyle w:val="Heading3"/>
        <w:rPr>
          <w:rFonts w:cs="Times New Roman"/>
        </w:rPr>
      </w:pPr>
      <w:bookmarkStart w:id="15" w:name="_Toc288811047"/>
      <w:r>
        <w:t>6.1</w:t>
      </w:r>
      <w:r>
        <w:rPr>
          <w:rFonts w:cs="宋体" w:hint="eastAsia"/>
        </w:rPr>
        <w:t>二层集中转发</w:t>
      </w:r>
      <w:bookmarkEnd w:id="15"/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  <w:r>
        <w:t xml:space="preserve">Create wlan 21 wlan21 </w:t>
      </w:r>
      <w:r w:rsidRPr="00643E1F">
        <w:rPr>
          <w:color w:val="FF0000"/>
        </w:rPr>
        <w:t>tunnel</w:t>
      </w:r>
    </w:p>
    <w:p w:rsidR="001C4C6C" w:rsidRDefault="001C4C6C" w:rsidP="00B779C8">
      <w:r>
        <w:t>Config wlan 21</w:t>
      </w:r>
    </w:p>
    <w:p w:rsidR="001C4C6C" w:rsidRDefault="001C4C6C" w:rsidP="00B779C8">
      <w:r>
        <w:t>Apply security 1</w:t>
      </w:r>
    </w:p>
    <w:p w:rsidR="001C4C6C" w:rsidRDefault="001C4C6C" w:rsidP="00B779C8">
      <w:r>
        <w:t>Quit</w:t>
      </w:r>
    </w:p>
    <w:p w:rsidR="001C4C6C" w:rsidRDefault="001C4C6C" w:rsidP="00B779C8"/>
    <w:p w:rsidR="001C4C6C" w:rsidRDefault="001C4C6C" w:rsidP="00B779C8">
      <w:r>
        <w:t>Config radio 160</w:t>
      </w:r>
    </w:p>
    <w:p w:rsidR="001C4C6C" w:rsidRDefault="001C4C6C" w:rsidP="00B779C8">
      <w:r>
        <w:t>radio apply wlan 21</w:t>
      </w:r>
    </w:p>
    <w:p w:rsidR="001C4C6C" w:rsidRDefault="001C4C6C" w:rsidP="00B779C8">
      <w:r>
        <w:t>Quit</w:t>
      </w:r>
    </w:p>
    <w:p w:rsidR="001C4C6C" w:rsidRDefault="001C4C6C" w:rsidP="00B779C8"/>
    <w:p w:rsidR="001C4C6C" w:rsidRDefault="001C4C6C" w:rsidP="00B779C8">
      <w:r>
        <w:t xml:space="preserve">Interface radio40-0.21  </w:t>
      </w:r>
    </w:p>
    <w:p w:rsidR="001C4C6C" w:rsidRDefault="001C4C6C" w:rsidP="00B779C8">
      <w:r>
        <w:t>Quit</w:t>
      </w:r>
    </w:p>
    <w:p w:rsidR="001C4C6C" w:rsidRDefault="001C4C6C" w:rsidP="00B779C8"/>
    <w:p w:rsidR="001C4C6C" w:rsidRDefault="001C4C6C" w:rsidP="00B779C8">
      <w:pPr>
        <w:rPr>
          <w:rFonts w:cs="Times New Roman"/>
        </w:rPr>
      </w:pPr>
      <w:r>
        <w:t>Create ebr 1 ebr1</w:t>
      </w:r>
    </w:p>
    <w:p w:rsidR="001C4C6C" w:rsidRDefault="001C4C6C" w:rsidP="00B779C8">
      <w:r>
        <w:t>Config ebr 1</w:t>
      </w:r>
    </w:p>
    <w:p w:rsidR="001C4C6C" w:rsidRDefault="001C4C6C" w:rsidP="00B779C8">
      <w:r>
        <w:t>Set  ebr  add interface radio40-0.21</w:t>
      </w:r>
    </w:p>
    <w:p w:rsidR="001C4C6C" w:rsidRDefault="001C4C6C" w:rsidP="00B779C8">
      <w:r>
        <w:t>Service enable</w:t>
      </w:r>
    </w:p>
    <w:p w:rsidR="001C4C6C" w:rsidRDefault="001C4C6C" w:rsidP="00B779C8">
      <w:r>
        <w:t>Quit</w:t>
      </w:r>
    </w:p>
    <w:p w:rsidR="001C4C6C" w:rsidRDefault="001C4C6C" w:rsidP="00B779C8"/>
    <w:p w:rsidR="001C4C6C" w:rsidRDefault="001C4C6C" w:rsidP="00B779C8">
      <w:r>
        <w:t xml:space="preserve">Config wlan 21 </w:t>
      </w:r>
    </w:p>
    <w:p w:rsidR="001C4C6C" w:rsidRDefault="001C4C6C" w:rsidP="00B779C8">
      <w:r>
        <w:t xml:space="preserve">Service enable </w:t>
      </w:r>
    </w:p>
    <w:p w:rsidR="001C4C6C" w:rsidRDefault="001C4C6C" w:rsidP="00B779C8">
      <w:r>
        <w:t xml:space="preserve">Quit </w:t>
      </w:r>
    </w:p>
    <w:p w:rsidR="001C4C6C" w:rsidRDefault="001C4C6C" w:rsidP="00B779C8"/>
    <w:p w:rsidR="001C4C6C" w:rsidRDefault="001C4C6C" w:rsidP="00A360D8">
      <w:pPr>
        <w:pStyle w:val="Heading3"/>
        <w:rPr>
          <w:rFonts w:cs="Times New Roman"/>
        </w:rPr>
      </w:pPr>
      <w:bookmarkStart w:id="16" w:name="_Toc288811048"/>
      <w:r>
        <w:t>6.2</w:t>
      </w:r>
      <w:r>
        <w:rPr>
          <w:rFonts w:cs="宋体" w:hint="eastAsia"/>
        </w:rPr>
        <w:t>三层集中转发</w:t>
      </w:r>
      <w:bookmarkEnd w:id="16"/>
    </w:p>
    <w:p w:rsidR="001C4C6C" w:rsidRDefault="001C4C6C" w:rsidP="00B779C8">
      <w:pPr>
        <w:rPr>
          <w:rFonts w:cs="Times New Roman"/>
        </w:rPr>
      </w:pPr>
    </w:p>
    <w:p w:rsidR="001C4C6C" w:rsidRDefault="001C4C6C" w:rsidP="00651CE3">
      <w:r>
        <w:t>Create wlan 21 wlan21 tunnel</w:t>
      </w:r>
    </w:p>
    <w:p w:rsidR="001C4C6C" w:rsidRDefault="001C4C6C" w:rsidP="00651CE3">
      <w:r>
        <w:t>Config wlan 21</w:t>
      </w:r>
    </w:p>
    <w:p w:rsidR="001C4C6C" w:rsidRDefault="001C4C6C" w:rsidP="00651CE3">
      <w:r>
        <w:t>Apply security 1</w:t>
      </w:r>
    </w:p>
    <w:p w:rsidR="001C4C6C" w:rsidRDefault="001C4C6C" w:rsidP="00651CE3">
      <w:r>
        <w:t>Quit</w:t>
      </w:r>
    </w:p>
    <w:p w:rsidR="001C4C6C" w:rsidRDefault="001C4C6C" w:rsidP="00651CE3"/>
    <w:p w:rsidR="001C4C6C" w:rsidRDefault="001C4C6C" w:rsidP="00651CE3">
      <w:pPr>
        <w:rPr>
          <w:rFonts w:cs="Times New Roman"/>
        </w:rPr>
      </w:pPr>
      <w:r>
        <w:t>Interface wlan21  wlan</w:t>
      </w:r>
      <w:r>
        <w:rPr>
          <w:rFonts w:cs="宋体" w:hint="eastAsia"/>
        </w:rPr>
        <w:t>和</w:t>
      </w:r>
      <w:r>
        <w:t>21</w:t>
      </w:r>
      <w:r>
        <w:rPr>
          <w:rFonts w:cs="宋体" w:hint="eastAsia"/>
        </w:rPr>
        <w:t>之间没有空格</w:t>
      </w:r>
    </w:p>
    <w:p w:rsidR="001C4C6C" w:rsidRDefault="001C4C6C" w:rsidP="00651CE3">
      <w:r>
        <w:t>Ip address 1.1.1.1/8</w:t>
      </w:r>
    </w:p>
    <w:p w:rsidR="001C4C6C" w:rsidRDefault="001C4C6C" w:rsidP="00651CE3">
      <w:r>
        <w:t>Quit</w:t>
      </w:r>
    </w:p>
    <w:p w:rsidR="001C4C6C" w:rsidRDefault="001C4C6C" w:rsidP="00651CE3"/>
    <w:p w:rsidR="001C4C6C" w:rsidRDefault="001C4C6C" w:rsidP="00651CE3">
      <w:r>
        <w:t xml:space="preserve">Config wlan 21 </w:t>
      </w:r>
    </w:p>
    <w:p w:rsidR="001C4C6C" w:rsidRDefault="001C4C6C" w:rsidP="00651CE3">
      <w:r>
        <w:t xml:space="preserve">Service enable </w:t>
      </w:r>
    </w:p>
    <w:p w:rsidR="001C4C6C" w:rsidRDefault="001C4C6C" w:rsidP="00651CE3">
      <w:r>
        <w:t>quit</w:t>
      </w:r>
    </w:p>
    <w:p w:rsidR="001C4C6C" w:rsidRDefault="001C4C6C" w:rsidP="00651CE3"/>
    <w:p w:rsidR="001C4C6C" w:rsidRDefault="001C4C6C" w:rsidP="00651CE3">
      <w:r>
        <w:t>Config radio 160</w:t>
      </w:r>
    </w:p>
    <w:p w:rsidR="001C4C6C" w:rsidRDefault="001C4C6C" w:rsidP="00651CE3">
      <w:r>
        <w:t>radio apply wlan 21</w:t>
      </w:r>
    </w:p>
    <w:p w:rsidR="001C4C6C" w:rsidRDefault="001C4C6C" w:rsidP="00651CE3">
      <w:r>
        <w:t>Quit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  <w:r>
        <w:rPr>
          <w:rFonts w:cs="宋体" w:hint="eastAsia"/>
        </w:rPr>
        <w:t>不管是三层转发还是二层转发，都需要打开快转模块的开关</w:t>
      </w:r>
    </w:p>
    <w:p w:rsidR="001C4C6C" w:rsidRDefault="001C4C6C" w:rsidP="00B779C8">
      <w:pPr>
        <w:rPr>
          <w:rFonts w:cs="Times New Roman"/>
        </w:rPr>
      </w:pPr>
      <w:r w:rsidRPr="00651CE3">
        <w:t>config capwap-tunnel</w:t>
      </w:r>
    </w:p>
    <w:p w:rsidR="001C4C6C" w:rsidRDefault="001C4C6C" w:rsidP="00B779C8">
      <w:pPr>
        <w:rPr>
          <w:rFonts w:cs="Times New Roman"/>
        </w:rPr>
      </w:pPr>
      <w:r w:rsidRPr="00651CE3">
        <w:t>set flow-based-forwarding enable</w:t>
      </w:r>
    </w:p>
    <w:p w:rsidR="001C4C6C" w:rsidRDefault="001C4C6C" w:rsidP="00B779C8">
      <w:pPr>
        <w:rPr>
          <w:rFonts w:cs="Times New Roman"/>
        </w:rPr>
      </w:pPr>
      <w:r w:rsidRPr="00651CE3">
        <w:t>set ipfrag_ignoredf enable</w:t>
      </w:r>
    </w:p>
    <w:p w:rsidR="001C4C6C" w:rsidRDefault="001C4C6C" w:rsidP="00B779C8">
      <w:pPr>
        <w:rPr>
          <w:rFonts w:cs="Times New Roman"/>
        </w:rPr>
      </w:pPr>
      <w:r w:rsidRPr="00651CE3">
        <w:t>set ipfrag_inform_nhmtu_instead enable</w:t>
      </w:r>
    </w:p>
    <w:p w:rsidR="001C4C6C" w:rsidRDefault="001C4C6C" w:rsidP="00B779C8">
      <w:pPr>
        <w:rPr>
          <w:rFonts w:cs="Times New Roman"/>
        </w:rPr>
      </w:pPr>
      <w:r w:rsidRPr="00651CE3">
        <w:t>set ipfrag_ingress_pmtu enable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3E20EF">
      <w:pPr>
        <w:pStyle w:val="Heading3"/>
        <w:rPr>
          <w:rFonts w:cs="Times New Roman"/>
        </w:rPr>
      </w:pPr>
      <w:bookmarkStart w:id="17" w:name="_Toc288811049"/>
      <w:r>
        <w:t>6.3</w:t>
      </w:r>
      <w:r>
        <w:rPr>
          <w:rFonts w:cs="宋体" w:hint="eastAsia"/>
        </w:rPr>
        <w:t>高级路由功能</w:t>
      </w:r>
      <w:bookmarkEnd w:id="17"/>
    </w:p>
    <w:p w:rsidR="001C4C6C" w:rsidRDefault="001C4C6C" w:rsidP="00B779C8">
      <w:pPr>
        <w:rPr>
          <w:rFonts w:cs="Times New Roman"/>
        </w:rPr>
      </w:pPr>
      <w:r>
        <w:rPr>
          <w:rFonts w:cs="宋体" w:hint="eastAsia"/>
        </w:rPr>
        <w:t>如果三层转发</w:t>
      </w:r>
      <w:r>
        <w:t xml:space="preserve"> </w:t>
      </w:r>
      <w:r>
        <w:rPr>
          <w:rFonts w:cs="宋体" w:hint="eastAsia"/>
        </w:rPr>
        <w:t>并且接的业务口而不是主控口，需要打开高级路由功能</w:t>
      </w:r>
    </w:p>
    <w:p w:rsidR="001C4C6C" w:rsidRDefault="001C4C6C" w:rsidP="00B779C8">
      <w:pPr>
        <w:rPr>
          <w:rFonts w:cs="Times New Roman"/>
        </w:rPr>
      </w:pPr>
    </w:p>
    <w:p w:rsidR="001C4C6C" w:rsidRDefault="001C4C6C" w:rsidP="00B779C8">
      <w:r>
        <w:t>Interface vlan2</w:t>
      </w:r>
    </w:p>
    <w:p w:rsidR="001C4C6C" w:rsidRDefault="001C4C6C" w:rsidP="00B779C8">
      <w:pPr>
        <w:rPr>
          <w:rFonts w:cs="Times New Roman"/>
        </w:rPr>
      </w:pPr>
      <w:r w:rsidRPr="00651CE3">
        <w:t>advanced-routing enable</w:t>
      </w:r>
    </w:p>
    <w:p w:rsidR="001C4C6C" w:rsidRDefault="001C4C6C" w:rsidP="00B779C8">
      <w:r>
        <w:t>quit</w:t>
      </w:r>
    </w:p>
    <w:p w:rsidR="001C4C6C" w:rsidRDefault="001C4C6C" w:rsidP="00B779C8"/>
    <w:p w:rsidR="001C4C6C" w:rsidRDefault="001C4C6C" w:rsidP="00B779C8">
      <w:r>
        <w:t>interface wlan21</w:t>
      </w:r>
    </w:p>
    <w:p w:rsidR="001C4C6C" w:rsidRDefault="001C4C6C" w:rsidP="009B6F37">
      <w:pPr>
        <w:rPr>
          <w:rFonts w:cs="Times New Roman"/>
        </w:rPr>
      </w:pPr>
      <w:r w:rsidRPr="00651CE3">
        <w:t>advanced-routing enable</w:t>
      </w:r>
    </w:p>
    <w:p w:rsidR="001C4C6C" w:rsidRDefault="001C4C6C" w:rsidP="00B779C8">
      <w:r>
        <w:t>quit</w:t>
      </w:r>
    </w:p>
    <w:p w:rsidR="001C4C6C" w:rsidRDefault="001C4C6C" w:rsidP="00B779C8"/>
    <w:p w:rsidR="001C4C6C" w:rsidRPr="00651CE3" w:rsidRDefault="001C4C6C" w:rsidP="00B779C8">
      <w:pPr>
        <w:rPr>
          <w:rFonts w:cs="Times New Roman"/>
        </w:rPr>
      </w:pPr>
    </w:p>
    <w:p w:rsidR="001C4C6C" w:rsidRPr="00B779C8" w:rsidRDefault="001C4C6C" w:rsidP="00B779C8">
      <w:pPr>
        <w:rPr>
          <w:rFonts w:cs="Times New Roman"/>
        </w:rPr>
      </w:pPr>
    </w:p>
    <w:p w:rsidR="001C4C6C" w:rsidRPr="00B779C8" w:rsidRDefault="001C4C6C" w:rsidP="00B779C8">
      <w:pPr>
        <w:rPr>
          <w:rFonts w:cs="Times New Roman"/>
        </w:rPr>
      </w:pPr>
    </w:p>
    <w:p w:rsidR="001C4C6C" w:rsidRPr="00B779C8" w:rsidRDefault="001C4C6C" w:rsidP="00B779C8">
      <w:pPr>
        <w:rPr>
          <w:rFonts w:cs="Times New Roman"/>
        </w:rPr>
      </w:pPr>
    </w:p>
    <w:p w:rsidR="001C4C6C" w:rsidRPr="00B779C8" w:rsidRDefault="001C4C6C" w:rsidP="00B779C8">
      <w:pPr>
        <w:rPr>
          <w:rFonts w:cs="Times New Roman"/>
        </w:rPr>
      </w:pPr>
    </w:p>
    <w:p w:rsidR="001C4C6C" w:rsidRDefault="001C4C6C" w:rsidP="00B779C8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BD61D1">
      <w:pPr>
        <w:rPr>
          <w:rFonts w:cs="Times New Roman"/>
        </w:rPr>
      </w:pPr>
    </w:p>
    <w:p w:rsidR="001C4C6C" w:rsidRDefault="001C4C6C" w:rsidP="00FD7A42">
      <w:pPr>
        <w:pStyle w:val="Heading2"/>
        <w:rPr>
          <w:rFonts w:cs="Times New Roman"/>
        </w:rPr>
      </w:pPr>
      <w:bookmarkStart w:id="18" w:name="_Toc288811050"/>
      <w:r>
        <w:t>7.</w:t>
      </w:r>
      <w:r>
        <w:rPr>
          <w:rFonts w:cs="宋体" w:hint="eastAsia"/>
        </w:rPr>
        <w:t>其他常用的</w:t>
      </w:r>
      <w:r>
        <w:t>AC</w:t>
      </w:r>
      <w:r>
        <w:rPr>
          <w:rFonts w:cs="宋体" w:hint="eastAsia"/>
        </w:rPr>
        <w:t>命令</w:t>
      </w:r>
      <w:bookmarkEnd w:id="18"/>
    </w:p>
    <w:p w:rsidR="001C4C6C" w:rsidRDefault="001C4C6C" w:rsidP="00FD7A42">
      <w:pPr>
        <w:rPr>
          <w:rFonts w:cs="Times New Roman"/>
        </w:rPr>
      </w:pPr>
      <w:r>
        <w:rPr>
          <w:rFonts w:cs="宋体" w:hint="eastAsia"/>
        </w:rPr>
        <w:t>参看</w:t>
      </w:r>
      <w:r>
        <w:t xml:space="preserve"> AC</w:t>
      </w:r>
      <w:r>
        <w:rPr>
          <w:rFonts w:cs="宋体" w:hint="eastAsia"/>
        </w:rPr>
        <w:t>命令手册</w:t>
      </w:r>
    </w:p>
    <w:p w:rsidR="001C4C6C" w:rsidRDefault="001C4C6C" w:rsidP="00FD7A42">
      <w:pPr>
        <w:rPr>
          <w:rFonts w:cs="Times New Roman"/>
        </w:rPr>
      </w:pPr>
      <w:r>
        <w:rPr>
          <w:rFonts w:cs="Times New Roman"/>
        </w:rPr>
        <w:object w:dxaOrig="1536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7" o:title=""/>
          </v:shape>
          <o:OLEObject Type="Embed" ProgID="Word.Document.8" ShapeID="_x0000_i1025" DrawAspect="Icon" ObjectID="_1362583516" r:id="rId8">
            <o:FieldCodes>\s</o:FieldCodes>
          </o:OLEObject>
        </w:object>
      </w:r>
    </w:p>
    <w:p w:rsidR="001C4C6C" w:rsidRPr="00FD7A42" w:rsidRDefault="001C4C6C" w:rsidP="00FD7A42">
      <w:pPr>
        <w:rPr>
          <w:rFonts w:cs="Times New Roman"/>
        </w:rPr>
      </w:pPr>
    </w:p>
    <w:sectPr w:rsidR="001C4C6C" w:rsidRPr="00FD7A42" w:rsidSect="00A360D8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C6C" w:rsidRDefault="001C4C6C" w:rsidP="0011713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C4C6C" w:rsidRDefault="001C4C6C" w:rsidP="0011713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C6C" w:rsidRDefault="001C4C6C" w:rsidP="0011713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C4C6C" w:rsidRDefault="001C4C6C" w:rsidP="0011713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C6C" w:rsidRDefault="001C4C6C" w:rsidP="003E20EF">
    <w:pPr>
      <w:pStyle w:val="Header"/>
      <w:pBdr>
        <w:bottom w:val="single" w:sz="6" w:space="0" w:color="auto"/>
      </w:pBd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BE6"/>
    <w:multiLevelType w:val="hybridMultilevel"/>
    <w:tmpl w:val="309C51A8"/>
    <w:lvl w:ilvl="0" w:tplc="0A2478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D29F7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6030966A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C616D19A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8746FACA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AE4039C0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0DC82E1A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F3628BD0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322E6C1E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1">
    <w:nsid w:val="06441B16"/>
    <w:multiLevelType w:val="hybridMultilevel"/>
    <w:tmpl w:val="B6684B88"/>
    <w:lvl w:ilvl="0" w:tplc="1B60A9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71125BC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0E1A6C1A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83DAA10C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ED2895C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F4CA939E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9B2670B0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88443182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C1D81104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">
    <w:nsid w:val="0CD03FFA"/>
    <w:multiLevelType w:val="hybridMultilevel"/>
    <w:tmpl w:val="1E108BD0"/>
    <w:lvl w:ilvl="0" w:tplc="2F42674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C4AC9EC4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5AA61596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87A8D10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C6344CD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5F547138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0C4AAFC4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836A1AF6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99D629CA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">
    <w:nsid w:val="1B344125"/>
    <w:multiLevelType w:val="hybridMultilevel"/>
    <w:tmpl w:val="DA405426"/>
    <w:lvl w:ilvl="0" w:tplc="95E275B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67C21724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2DCC534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71205626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4370913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625A85F2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244E1342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0CE4087E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2304C956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4">
    <w:nsid w:val="3AB97B60"/>
    <w:multiLevelType w:val="hybridMultilevel"/>
    <w:tmpl w:val="D63C583E"/>
    <w:lvl w:ilvl="0" w:tplc="A7BC5B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BE6A6130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0E58898A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01DCBB36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B68819E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83C6C4CA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019050D4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449C6332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BE21F80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5">
    <w:nsid w:val="54045D37"/>
    <w:multiLevelType w:val="hybridMultilevel"/>
    <w:tmpl w:val="80F26A58"/>
    <w:lvl w:ilvl="0" w:tplc="1A4672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D0D863AE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9D80D16E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FABA7A0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45702998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0B6ECBF2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18254D0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3D3CA996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854E65D6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6">
    <w:nsid w:val="6CF66175"/>
    <w:multiLevelType w:val="hybridMultilevel"/>
    <w:tmpl w:val="0016CC88"/>
    <w:lvl w:ilvl="0" w:tplc="3528C54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E346A786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664C083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A85EC17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A8EE261C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54B8A612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8F2E4E5E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EB9084A6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5C86DAA0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7">
    <w:nsid w:val="6DD13806"/>
    <w:multiLevelType w:val="hybridMultilevel"/>
    <w:tmpl w:val="1CCAE27E"/>
    <w:lvl w:ilvl="0" w:tplc="7DC2DE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E9169FC4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C99CDC4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56CA0A90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8204561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913C1F90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281E677A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15F01168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1FC088B4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51E3"/>
    <w:rsid w:val="00010EC3"/>
    <w:rsid w:val="00017AAF"/>
    <w:rsid w:val="00071BE8"/>
    <w:rsid w:val="00117133"/>
    <w:rsid w:val="001B3B1C"/>
    <w:rsid w:val="001C4C6C"/>
    <w:rsid w:val="001C51E3"/>
    <w:rsid w:val="002D24B8"/>
    <w:rsid w:val="00303B04"/>
    <w:rsid w:val="003E20EF"/>
    <w:rsid w:val="003F4B0A"/>
    <w:rsid w:val="005273F1"/>
    <w:rsid w:val="0056372E"/>
    <w:rsid w:val="005A563D"/>
    <w:rsid w:val="005A5866"/>
    <w:rsid w:val="005C0D5A"/>
    <w:rsid w:val="005E791A"/>
    <w:rsid w:val="00635855"/>
    <w:rsid w:val="00636468"/>
    <w:rsid w:val="00643E1F"/>
    <w:rsid w:val="00644FAD"/>
    <w:rsid w:val="00651CE3"/>
    <w:rsid w:val="00653498"/>
    <w:rsid w:val="006B20F1"/>
    <w:rsid w:val="006C5D72"/>
    <w:rsid w:val="00720550"/>
    <w:rsid w:val="0076178A"/>
    <w:rsid w:val="00773AFD"/>
    <w:rsid w:val="00813426"/>
    <w:rsid w:val="00826D3D"/>
    <w:rsid w:val="00843F2D"/>
    <w:rsid w:val="00894C01"/>
    <w:rsid w:val="008D7446"/>
    <w:rsid w:val="00947DFB"/>
    <w:rsid w:val="00973CC9"/>
    <w:rsid w:val="009B6F37"/>
    <w:rsid w:val="009E48B9"/>
    <w:rsid w:val="00A2560C"/>
    <w:rsid w:val="00A360D8"/>
    <w:rsid w:val="00A550CF"/>
    <w:rsid w:val="00AB0B8E"/>
    <w:rsid w:val="00B2529C"/>
    <w:rsid w:val="00B70988"/>
    <w:rsid w:val="00B779C8"/>
    <w:rsid w:val="00BC3A7D"/>
    <w:rsid w:val="00BD61D1"/>
    <w:rsid w:val="00BE4C96"/>
    <w:rsid w:val="00C14B99"/>
    <w:rsid w:val="00C21427"/>
    <w:rsid w:val="00C257FC"/>
    <w:rsid w:val="00CE0868"/>
    <w:rsid w:val="00CF2130"/>
    <w:rsid w:val="00DE5BE3"/>
    <w:rsid w:val="00F4075D"/>
    <w:rsid w:val="00F60837"/>
    <w:rsid w:val="00FB1C5B"/>
    <w:rsid w:val="00FD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E4C96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5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5D72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5D72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C51E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C5D72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C5D72"/>
    <w:rPr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1C51E3"/>
    <w:rPr>
      <w:rFonts w:ascii="宋体" w:cs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C51E3"/>
    <w:rPr>
      <w:rFonts w:ascii="宋体" w:eastAsia="宋体" w:cs="宋体"/>
      <w:sz w:val="18"/>
      <w:szCs w:val="18"/>
    </w:rPr>
  </w:style>
  <w:style w:type="paragraph" w:styleId="Header">
    <w:name w:val="header"/>
    <w:basedOn w:val="Normal"/>
    <w:link w:val="HeaderChar"/>
    <w:uiPriority w:val="99"/>
    <w:rsid w:val="00117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1713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117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17133"/>
    <w:rPr>
      <w:sz w:val="18"/>
      <w:szCs w:val="18"/>
    </w:rPr>
  </w:style>
  <w:style w:type="paragraph" w:styleId="NoSpacing">
    <w:name w:val="No Spacing"/>
    <w:link w:val="NoSpacingChar"/>
    <w:uiPriority w:val="99"/>
    <w:qFormat/>
    <w:rsid w:val="00A360D8"/>
    <w:rPr>
      <w:rFonts w:cs="Calibri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360D8"/>
    <w:rPr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60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60D8"/>
    <w:rPr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3E20EF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semiHidden/>
    <w:rsid w:val="003E20EF"/>
  </w:style>
  <w:style w:type="paragraph" w:styleId="TOC2">
    <w:name w:val="toc 2"/>
    <w:basedOn w:val="Normal"/>
    <w:next w:val="Normal"/>
    <w:autoRedefine/>
    <w:uiPriority w:val="99"/>
    <w:semiHidden/>
    <w:rsid w:val="003E20EF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rsid w:val="003E20EF"/>
    <w:pPr>
      <w:tabs>
        <w:tab w:val="right" w:leader="dot" w:pos="8296"/>
      </w:tabs>
      <w:spacing w:line="360" w:lineRule="auto"/>
      <w:ind w:leftChars="400" w:left="840"/>
    </w:pPr>
  </w:style>
  <w:style w:type="character" w:styleId="Hyperlink">
    <w:name w:val="Hyperlink"/>
    <w:basedOn w:val="DefaultParagraphFont"/>
    <w:uiPriority w:val="99"/>
    <w:rsid w:val="003E20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05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4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2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63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2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62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2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3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63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767</TotalTime>
  <Pages>13</Pages>
  <Words>979</Words>
  <Characters>5585</Characters>
  <Application>Microsoft Office Outlook</Application>
  <DocSecurity>0</DocSecurity>
  <Lines>0</Lines>
  <Paragraphs>0</Paragraphs>
  <ScaleCrop>false</ScaleCrop>
  <Company>傲天动联技术有限公司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常用AC的配置</dc:title>
  <dc:subject>内部材料</dc:subject>
  <dc:creator>李鹏</dc:creator>
  <cp:keywords/>
  <dc:description/>
  <cp:lastModifiedBy>dell</cp:lastModifiedBy>
  <cp:revision>98</cp:revision>
  <dcterms:created xsi:type="dcterms:W3CDTF">2011-03-23T08:00:00Z</dcterms:created>
  <dcterms:modified xsi:type="dcterms:W3CDTF">2011-03-25T10:39:00Z</dcterms:modified>
</cp:coreProperties>
</file>